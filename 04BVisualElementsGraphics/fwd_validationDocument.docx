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4960"/>
      </w:tblGrid>
      <w:tr w:rsidR="00424538" w:rsidRPr="00F57103" w14:paraId="0BD3B63A" w14:textId="77777777" w:rsidTr="005F1A06">
        <w:trPr>
          <w:cantSplit/>
          <w:trHeight w:val="255"/>
        </w:trPr>
        <w:tc>
          <w:tcPr>
            <w:tcW w:w="5246" w:type="dxa"/>
            <w:vMerge w:val="restart"/>
          </w:tcPr>
          <w:p w14:paraId="4308A71A" w14:textId="77777777" w:rsidR="00424538" w:rsidRPr="005C4924" w:rsidRDefault="00861CFF" w:rsidP="00767650">
            <w:pPr>
              <w:rPr>
                <w:rStyle w:val="YTnimiNRO"/>
                <w:b w:val="0"/>
              </w:rPr>
            </w:pPr>
            <w:r>
              <w:rPr>
                <w:b/>
                <w:noProof/>
                <w:lang w:val="fi-FI" w:eastAsia="fi-FI"/>
              </w:rPr>
              <w:drawing>
                <wp:inline distT="0" distB="0" distL="0" distR="0" wp14:anchorId="0F4A506E" wp14:editId="30FC4EE0">
                  <wp:extent cx="2033306" cy="3986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aurea-vaakalogo_CMYK_64x300px_150ppi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707" cy="43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</w:tcPr>
          <w:p w14:paraId="3DFF7261" w14:textId="09055EBD" w:rsidR="00424538" w:rsidRPr="00F57103" w:rsidRDefault="00714E1A" w:rsidP="00A407FE">
            <w:pPr>
              <w:rPr>
                <w:rStyle w:val="YTasiakTYYPPI"/>
              </w:rPr>
            </w:pPr>
            <w:r>
              <w:rPr>
                <w:rStyle w:val="YTasiakTYYPPI"/>
              </w:rPr>
              <w:t>Report</w:t>
            </w:r>
          </w:p>
        </w:tc>
      </w:tr>
      <w:tr w:rsidR="00424538" w:rsidRPr="00F57103" w14:paraId="13184F26" w14:textId="77777777" w:rsidTr="005F1A06">
        <w:trPr>
          <w:cantSplit/>
          <w:trHeight w:hRule="exact" w:val="255"/>
        </w:trPr>
        <w:tc>
          <w:tcPr>
            <w:tcW w:w="5246" w:type="dxa"/>
            <w:vMerge/>
          </w:tcPr>
          <w:p w14:paraId="54029162" w14:textId="77777777" w:rsidR="00424538" w:rsidRPr="00F57103" w:rsidRDefault="00424538" w:rsidP="00475966"/>
        </w:tc>
        <w:tc>
          <w:tcPr>
            <w:tcW w:w="4960" w:type="dxa"/>
          </w:tcPr>
          <w:p w14:paraId="01902CEE" w14:textId="3F215E78" w:rsidR="00424538" w:rsidRPr="00F57103" w:rsidRDefault="00714E1A" w:rsidP="007A2F58">
            <w:r>
              <w:rPr>
                <w:rStyle w:val="YTjaksokoodi"/>
              </w:rPr>
              <w:t>R02</w:t>
            </w:r>
            <w:r w:rsidR="000731B6">
              <w:rPr>
                <w:rStyle w:val="YTjaksokoodi"/>
              </w:rPr>
              <w:t>78</w:t>
            </w:r>
            <w:r>
              <w:rPr>
                <w:rStyle w:val="YTjaksokoodi"/>
              </w:rPr>
              <w:t xml:space="preserve"> </w:t>
            </w:r>
            <w:r w:rsidR="000731B6">
              <w:rPr>
                <w:rStyle w:val="YTjaksokoodi"/>
              </w:rPr>
              <w:t>Foundations Web Development</w:t>
            </w:r>
            <w:r w:rsidR="00424538" w:rsidRPr="00F57103">
              <w:t>/</w:t>
            </w:r>
            <w:r w:rsidR="000731B6">
              <w:t>Sharma</w:t>
            </w:r>
          </w:p>
        </w:tc>
      </w:tr>
      <w:tr w:rsidR="00424538" w:rsidRPr="00F57103" w14:paraId="43869C3D" w14:textId="77777777" w:rsidTr="00424538">
        <w:trPr>
          <w:cantSplit/>
          <w:trHeight w:val="255"/>
        </w:trPr>
        <w:tc>
          <w:tcPr>
            <w:tcW w:w="5246" w:type="dxa"/>
            <w:vMerge/>
            <w:vAlign w:val="bottom"/>
          </w:tcPr>
          <w:p w14:paraId="26A1307C" w14:textId="77777777" w:rsidR="00424538" w:rsidRPr="00F57103" w:rsidRDefault="00424538" w:rsidP="00B93B6B"/>
        </w:tc>
        <w:tc>
          <w:tcPr>
            <w:tcW w:w="4960" w:type="dxa"/>
            <w:vAlign w:val="bottom"/>
          </w:tcPr>
          <w:p w14:paraId="10CDD58F" w14:textId="77777777" w:rsidR="00424538" w:rsidRPr="00F57103" w:rsidRDefault="00424538" w:rsidP="00B93B6B"/>
        </w:tc>
      </w:tr>
      <w:tr w:rsidR="00424538" w:rsidRPr="00F57103" w14:paraId="09BD4D85" w14:textId="77777777" w:rsidTr="00424538">
        <w:trPr>
          <w:cantSplit/>
          <w:trHeight w:hRule="exact" w:val="255"/>
        </w:trPr>
        <w:tc>
          <w:tcPr>
            <w:tcW w:w="5246" w:type="dxa"/>
            <w:vMerge w:val="restart"/>
          </w:tcPr>
          <w:p w14:paraId="1E24A4B8" w14:textId="02AB077C" w:rsidR="00424538" w:rsidRPr="00343EAC" w:rsidRDefault="000731B6" w:rsidP="00424538">
            <w:r>
              <w:rPr>
                <w:rStyle w:val="YTnimiNRO"/>
              </w:rPr>
              <w:t>João Cunha, no. 2413904</w:t>
            </w:r>
          </w:p>
        </w:tc>
        <w:tc>
          <w:tcPr>
            <w:tcW w:w="4960" w:type="dxa"/>
            <w:vAlign w:val="bottom"/>
          </w:tcPr>
          <w:p w14:paraId="7ECFECD3" w14:textId="344B3348" w:rsidR="00424538" w:rsidRPr="00F57103" w:rsidRDefault="000731B6" w:rsidP="00B93B6B">
            <w:pPr>
              <w:rPr>
                <w:rStyle w:val="YTpivys"/>
              </w:rPr>
            </w:pPr>
            <w:r>
              <w:rPr>
                <w:rStyle w:val="YTpivys"/>
              </w:rPr>
              <w:t>24.11.2024</w:t>
            </w:r>
          </w:p>
        </w:tc>
      </w:tr>
      <w:tr w:rsidR="00424538" w:rsidRPr="00F57103" w14:paraId="3F92BFAD" w14:textId="77777777" w:rsidTr="00424538">
        <w:trPr>
          <w:cantSplit/>
          <w:trHeight w:val="516"/>
        </w:trPr>
        <w:tc>
          <w:tcPr>
            <w:tcW w:w="5246" w:type="dxa"/>
            <w:vMerge/>
          </w:tcPr>
          <w:p w14:paraId="3E53AC53" w14:textId="77777777" w:rsidR="00424538" w:rsidRPr="00F57103" w:rsidRDefault="00424538" w:rsidP="009A411B"/>
        </w:tc>
        <w:tc>
          <w:tcPr>
            <w:tcW w:w="4960" w:type="dxa"/>
            <w:vMerge w:val="restart"/>
          </w:tcPr>
          <w:p w14:paraId="2B06D128" w14:textId="77777777" w:rsidR="00424538" w:rsidRPr="00F57103" w:rsidRDefault="00424538" w:rsidP="009A411B"/>
        </w:tc>
      </w:tr>
      <w:tr w:rsidR="00424538" w:rsidRPr="00F57103" w14:paraId="64E27F1E" w14:textId="77777777" w:rsidTr="00424538">
        <w:trPr>
          <w:cantSplit/>
          <w:trHeight w:val="437"/>
        </w:trPr>
        <w:tc>
          <w:tcPr>
            <w:tcW w:w="5246" w:type="dxa"/>
          </w:tcPr>
          <w:p w14:paraId="7BD02902" w14:textId="77777777" w:rsidR="00424538" w:rsidRPr="00F57103" w:rsidRDefault="00424538" w:rsidP="009A411B"/>
        </w:tc>
        <w:tc>
          <w:tcPr>
            <w:tcW w:w="4960" w:type="dxa"/>
            <w:vMerge/>
          </w:tcPr>
          <w:p w14:paraId="7BC237C5" w14:textId="77777777" w:rsidR="00424538" w:rsidRPr="00F57103" w:rsidRDefault="00424538" w:rsidP="009A411B"/>
        </w:tc>
      </w:tr>
      <w:tr w:rsidR="00612470" w:rsidRPr="00F57103" w14:paraId="36ADDED4" w14:textId="77777777" w:rsidTr="005C4924">
        <w:trPr>
          <w:cantSplit/>
          <w:trHeight w:hRule="exact" w:val="3402"/>
        </w:trPr>
        <w:tc>
          <w:tcPr>
            <w:tcW w:w="10206" w:type="dxa"/>
            <w:gridSpan w:val="2"/>
          </w:tcPr>
          <w:p w14:paraId="60339A28" w14:textId="5228CE74" w:rsidR="00DF4CA5" w:rsidRPr="00F57103" w:rsidRDefault="000731B6" w:rsidP="002030B5">
            <w:pPr>
              <w:pStyle w:val="AsiakirjanOtsikko"/>
              <w:suppressAutoHyphens/>
              <w:jc w:val="center"/>
            </w:pPr>
            <w:r>
              <w:t>Validation document – Assignment 4B</w:t>
            </w:r>
          </w:p>
        </w:tc>
      </w:tr>
      <w:tr w:rsidR="00BF4744" w:rsidRPr="00F57103" w14:paraId="03A8809E" w14:textId="77777777" w:rsidTr="005C4924">
        <w:trPr>
          <w:cantSplit/>
          <w:trHeight w:hRule="exact" w:val="6520"/>
        </w:trPr>
        <w:tc>
          <w:tcPr>
            <w:tcW w:w="10206" w:type="dxa"/>
            <w:gridSpan w:val="2"/>
          </w:tcPr>
          <w:p w14:paraId="474A2CE1" w14:textId="326DED84" w:rsidR="00DF4CA5" w:rsidRPr="00F57103" w:rsidRDefault="00DF4CA5" w:rsidP="00AA5739">
            <w:pPr>
              <w:jc w:val="center"/>
            </w:pPr>
          </w:p>
        </w:tc>
      </w:tr>
      <w:tr w:rsidR="00286037" w:rsidRPr="00F57103" w14:paraId="25886AFF" w14:textId="77777777" w:rsidTr="005C4924">
        <w:trPr>
          <w:cantSplit/>
          <w:trHeight w:hRule="exact" w:val="1701"/>
        </w:trPr>
        <w:tc>
          <w:tcPr>
            <w:tcW w:w="10206" w:type="dxa"/>
            <w:gridSpan w:val="2"/>
            <w:vAlign w:val="bottom"/>
          </w:tcPr>
          <w:p w14:paraId="725AEECF" w14:textId="77777777" w:rsidR="00286037" w:rsidRPr="00F57103" w:rsidRDefault="00286037" w:rsidP="00286037">
            <w:pPr>
              <w:jc w:val="right"/>
            </w:pPr>
          </w:p>
        </w:tc>
      </w:tr>
    </w:tbl>
    <w:p w14:paraId="7D7D6C69" w14:textId="77777777" w:rsidR="00A65A05" w:rsidRPr="00322ADB" w:rsidRDefault="00A65A05" w:rsidP="008C6D11"/>
    <w:p w14:paraId="4FB4E5B0" w14:textId="77777777" w:rsidR="00A65A05" w:rsidRPr="005F1A06" w:rsidRDefault="00BD5683" w:rsidP="008C6D11">
      <w:pPr>
        <w:rPr>
          <w:lang w:val="en-US"/>
        </w:rPr>
        <w:sectPr w:rsidR="00A65A05" w:rsidRPr="005F1A06" w:rsidSect="00383BA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567" w:right="567" w:bottom="567" w:left="1134" w:header="567" w:footer="567" w:gutter="0"/>
          <w:cols w:space="708"/>
          <w:docGrid w:linePitch="360"/>
        </w:sectPr>
      </w:pPr>
      <w:r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Do not </w:t>
      </w:r>
      <w:r w:rsidR="00C630A9"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>delete</w:t>
      </w:r>
      <w:r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 this Section Break</w:t>
      </w:r>
      <w:r w:rsid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>.</w:t>
      </w:r>
    </w:p>
    <w:p w14:paraId="69DC805B" w14:textId="77777777" w:rsidR="0082313A" w:rsidRPr="00081FA2" w:rsidRDefault="0082313A" w:rsidP="0082313A">
      <w:pPr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</w:pPr>
      <w:r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lastRenderedPageBreak/>
        <w:t>Select</w:t>
      </w:r>
      <w:r w:rsidRPr="00081FA2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 TOC, update </w:t>
      </w:r>
      <w:r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>with</w:t>
      </w:r>
      <w:r w:rsidRPr="00081FA2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 F9, select Update entire table.</w:t>
      </w:r>
    </w:p>
    <w:p w14:paraId="4B3500B8" w14:textId="77777777" w:rsidR="007B5193" w:rsidRPr="00F57103" w:rsidRDefault="006946E0" w:rsidP="005F7C25">
      <w:pPr>
        <w:pStyle w:val="NoSpacing"/>
        <w:spacing w:after="240"/>
      </w:pPr>
      <w:r w:rsidRPr="00F57103">
        <w:t xml:space="preserve">Table of </w:t>
      </w:r>
      <w:r w:rsidR="00BD5683" w:rsidRPr="00F57103">
        <w:t>Contents</w:t>
      </w:r>
    </w:p>
    <w:p w14:paraId="0791C96C" w14:textId="29D916A6" w:rsidR="00337B46" w:rsidRDefault="006D3BD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\t "Title;1" </w:instrText>
      </w:r>
      <w:r>
        <w:fldChar w:fldCharType="separate"/>
      </w:r>
      <w:hyperlink w:anchor="_Toc84253503" w:history="1">
        <w:r w:rsidR="00337B46" w:rsidRPr="00ED5969">
          <w:rPr>
            <w:rStyle w:val="Hyperlink"/>
            <w:lang w:val="en-US"/>
          </w:rPr>
          <w:t>1</w:t>
        </w:r>
        <w:r w:rsidR="00337B4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0731B6">
          <w:rPr>
            <w:rStyle w:val="Hyperlink"/>
            <w:lang w:val="en-US"/>
          </w:rPr>
          <w:t>index.html</w:t>
        </w:r>
        <w:r w:rsidR="00337B46">
          <w:rPr>
            <w:webHidden/>
          </w:rPr>
          <w:tab/>
        </w:r>
        <w:r w:rsidR="00337B46">
          <w:rPr>
            <w:webHidden/>
          </w:rPr>
          <w:fldChar w:fldCharType="begin"/>
        </w:r>
        <w:r w:rsidR="00337B46">
          <w:rPr>
            <w:webHidden/>
          </w:rPr>
          <w:instrText xml:space="preserve"> PAGEREF _Toc84253503 \h </w:instrText>
        </w:r>
        <w:r w:rsidR="00337B46">
          <w:rPr>
            <w:webHidden/>
          </w:rPr>
        </w:r>
        <w:r w:rsidR="00337B46">
          <w:rPr>
            <w:webHidden/>
          </w:rPr>
          <w:fldChar w:fldCharType="separate"/>
        </w:r>
        <w:r w:rsidR="00337B46">
          <w:rPr>
            <w:webHidden/>
          </w:rPr>
          <w:t>3</w:t>
        </w:r>
        <w:r w:rsidR="00337B46">
          <w:rPr>
            <w:webHidden/>
          </w:rPr>
          <w:fldChar w:fldCharType="end"/>
        </w:r>
      </w:hyperlink>
    </w:p>
    <w:p w14:paraId="7EE8EB3A" w14:textId="56553D1F" w:rsidR="00337B46" w:rsidRDefault="00337B46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84253504" w:history="1">
        <w:r w:rsidRPr="00ED596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0731B6">
          <w:rPr>
            <w:rStyle w:val="Hyperlink"/>
          </w:rPr>
          <w:t>second.html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_Toc84253504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EC1373" w14:textId="79AE9666" w:rsidR="00337B46" w:rsidRDefault="00337B46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84253516" w:history="1">
        <w:r w:rsidRPr="00ED5969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0731B6" w:rsidRPr="000731B6">
          <w:rPr>
            <w:rFonts w:asciiTheme="minorHAnsi" w:eastAsiaTheme="minorEastAsia" w:hAnsiTheme="minorHAnsi" w:cstheme="minorBidi"/>
            <w:lang w:val="en-US" w:eastAsia="en-US"/>
          </w:rPr>
          <w:t>styles.css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_Toc84253516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54D9F98" w14:textId="77777777" w:rsidR="00847BB9" w:rsidRDefault="006D3BDF" w:rsidP="000731B6">
      <w:pPr>
        <w:pStyle w:val="NoSpacing"/>
        <w:rPr>
          <w:noProof/>
        </w:rPr>
      </w:pPr>
      <w:r>
        <w:rPr>
          <w:noProof/>
        </w:rPr>
        <w:fldChar w:fldCharType="end"/>
      </w:r>
      <w:r w:rsidR="00BD5683" w:rsidRPr="00C96A47">
        <w:rPr>
          <w:vanish/>
          <w:color w:val="D10074" w:themeColor="accent1"/>
          <w:sz w:val="16"/>
          <w:szCs w:val="16"/>
          <w:lang w:val="en-US"/>
        </w:rPr>
        <w:t xml:space="preserve">Do not </w:t>
      </w:r>
      <w:r w:rsidR="00C630A9" w:rsidRPr="00C96A47">
        <w:rPr>
          <w:vanish/>
          <w:color w:val="D10074" w:themeColor="accent1"/>
          <w:sz w:val="16"/>
          <w:szCs w:val="16"/>
          <w:lang w:val="en-US"/>
        </w:rPr>
        <w:t>delete</w:t>
      </w:r>
      <w:r w:rsidR="00BD5683" w:rsidRPr="00C96A47">
        <w:rPr>
          <w:vanish/>
          <w:color w:val="D10074" w:themeColor="accent1"/>
          <w:sz w:val="16"/>
          <w:szCs w:val="16"/>
          <w:lang w:val="en-US"/>
        </w:rPr>
        <w:t xml:space="preserve"> this Section Break</w:t>
      </w:r>
      <w:r w:rsidR="00C96A47">
        <w:rPr>
          <w:vanish/>
          <w:color w:val="D10074" w:themeColor="accent1"/>
          <w:sz w:val="16"/>
          <w:szCs w:val="16"/>
          <w:lang w:val="en-US"/>
        </w:rPr>
        <w:t>.</w:t>
      </w:r>
    </w:p>
    <w:p w14:paraId="0AB30C3E" w14:textId="77777777" w:rsidR="000731B6" w:rsidRDefault="000731B6" w:rsidP="000731B6">
      <w:pPr>
        <w:pStyle w:val="NoSpacing"/>
        <w:rPr>
          <w:noProof/>
        </w:rPr>
      </w:pPr>
    </w:p>
    <w:p w14:paraId="64EB2F94" w14:textId="77777777" w:rsidR="000731B6" w:rsidRDefault="000731B6" w:rsidP="000731B6">
      <w:pPr>
        <w:pStyle w:val="NoSpacing"/>
        <w:rPr>
          <w:noProof/>
        </w:rPr>
      </w:pPr>
    </w:p>
    <w:p w14:paraId="5A7C9894" w14:textId="77777777" w:rsidR="000731B6" w:rsidRDefault="000731B6" w:rsidP="000731B6">
      <w:pPr>
        <w:pStyle w:val="NoSpacing"/>
        <w:rPr>
          <w:noProof/>
        </w:rPr>
      </w:pPr>
    </w:p>
    <w:p w14:paraId="19E08FC9" w14:textId="77777777" w:rsidR="000731B6" w:rsidRDefault="000731B6" w:rsidP="000731B6">
      <w:pPr>
        <w:pStyle w:val="NoSpacing"/>
        <w:rPr>
          <w:noProof/>
        </w:rPr>
      </w:pPr>
    </w:p>
    <w:p w14:paraId="55A8B32D" w14:textId="77777777" w:rsidR="000731B6" w:rsidRDefault="000731B6" w:rsidP="000731B6">
      <w:pPr>
        <w:pStyle w:val="NoSpacing"/>
        <w:rPr>
          <w:noProof/>
        </w:rPr>
      </w:pPr>
    </w:p>
    <w:p w14:paraId="30979405" w14:textId="77777777" w:rsidR="000731B6" w:rsidRDefault="000731B6" w:rsidP="000731B6">
      <w:pPr>
        <w:pStyle w:val="NoSpacing"/>
        <w:rPr>
          <w:noProof/>
        </w:rPr>
      </w:pPr>
    </w:p>
    <w:p w14:paraId="4966AB93" w14:textId="77777777" w:rsidR="000731B6" w:rsidRDefault="000731B6" w:rsidP="000731B6">
      <w:pPr>
        <w:pStyle w:val="NoSpacing"/>
        <w:rPr>
          <w:noProof/>
        </w:rPr>
      </w:pPr>
    </w:p>
    <w:p w14:paraId="1E49E7E4" w14:textId="77777777" w:rsidR="000731B6" w:rsidRDefault="000731B6" w:rsidP="000731B6">
      <w:pPr>
        <w:pStyle w:val="NoSpacing"/>
        <w:rPr>
          <w:noProof/>
        </w:rPr>
      </w:pPr>
    </w:p>
    <w:p w14:paraId="668763C8" w14:textId="77777777" w:rsidR="000731B6" w:rsidRDefault="000731B6" w:rsidP="000731B6">
      <w:pPr>
        <w:pStyle w:val="NoSpacing"/>
        <w:rPr>
          <w:noProof/>
        </w:rPr>
      </w:pPr>
    </w:p>
    <w:p w14:paraId="3FB471B6" w14:textId="77777777" w:rsidR="000731B6" w:rsidRDefault="000731B6" w:rsidP="000731B6">
      <w:pPr>
        <w:pStyle w:val="NoSpacing"/>
        <w:rPr>
          <w:noProof/>
        </w:rPr>
      </w:pPr>
    </w:p>
    <w:p w14:paraId="15EECD82" w14:textId="77777777" w:rsidR="000731B6" w:rsidRDefault="000731B6" w:rsidP="000731B6">
      <w:pPr>
        <w:pStyle w:val="NoSpacing"/>
        <w:rPr>
          <w:noProof/>
        </w:rPr>
      </w:pPr>
    </w:p>
    <w:p w14:paraId="59869B34" w14:textId="77777777" w:rsidR="000731B6" w:rsidRDefault="000731B6" w:rsidP="000731B6">
      <w:pPr>
        <w:pStyle w:val="NoSpacing"/>
        <w:rPr>
          <w:noProof/>
        </w:rPr>
      </w:pPr>
    </w:p>
    <w:p w14:paraId="6A343146" w14:textId="77777777" w:rsidR="000731B6" w:rsidRDefault="000731B6" w:rsidP="000731B6">
      <w:pPr>
        <w:pStyle w:val="NoSpacing"/>
        <w:rPr>
          <w:noProof/>
        </w:rPr>
      </w:pPr>
    </w:p>
    <w:p w14:paraId="369C2687" w14:textId="77777777" w:rsidR="000731B6" w:rsidRDefault="000731B6" w:rsidP="000731B6">
      <w:pPr>
        <w:pStyle w:val="NoSpacing"/>
        <w:rPr>
          <w:noProof/>
        </w:rPr>
      </w:pPr>
    </w:p>
    <w:p w14:paraId="745CF9BA" w14:textId="77777777" w:rsidR="000731B6" w:rsidRDefault="000731B6" w:rsidP="000731B6">
      <w:pPr>
        <w:pStyle w:val="NoSpacing"/>
        <w:rPr>
          <w:noProof/>
        </w:rPr>
      </w:pPr>
    </w:p>
    <w:p w14:paraId="79C1153C" w14:textId="77777777" w:rsidR="000731B6" w:rsidRDefault="000731B6" w:rsidP="000731B6">
      <w:pPr>
        <w:pStyle w:val="NoSpacing"/>
        <w:rPr>
          <w:noProof/>
        </w:rPr>
      </w:pPr>
    </w:p>
    <w:p w14:paraId="7383FFFC" w14:textId="77777777" w:rsidR="000731B6" w:rsidRDefault="000731B6" w:rsidP="000731B6">
      <w:pPr>
        <w:pStyle w:val="NoSpacing"/>
        <w:rPr>
          <w:noProof/>
        </w:rPr>
      </w:pPr>
    </w:p>
    <w:p w14:paraId="1C3E733A" w14:textId="77777777" w:rsidR="000731B6" w:rsidRDefault="000731B6" w:rsidP="000731B6">
      <w:pPr>
        <w:pStyle w:val="NoSpacing"/>
        <w:rPr>
          <w:noProof/>
        </w:rPr>
      </w:pPr>
    </w:p>
    <w:p w14:paraId="4B2DBFD2" w14:textId="77777777" w:rsidR="000731B6" w:rsidRDefault="000731B6" w:rsidP="000731B6">
      <w:pPr>
        <w:pStyle w:val="NoSpacing"/>
        <w:rPr>
          <w:noProof/>
        </w:rPr>
      </w:pPr>
    </w:p>
    <w:p w14:paraId="029D70CB" w14:textId="77777777" w:rsidR="000731B6" w:rsidRDefault="000731B6" w:rsidP="000731B6">
      <w:pPr>
        <w:pStyle w:val="NoSpacing"/>
        <w:rPr>
          <w:noProof/>
        </w:rPr>
      </w:pPr>
    </w:p>
    <w:p w14:paraId="40F954EB" w14:textId="77777777" w:rsidR="000731B6" w:rsidRDefault="000731B6" w:rsidP="000731B6">
      <w:pPr>
        <w:pStyle w:val="NoSpacing"/>
        <w:rPr>
          <w:noProof/>
        </w:rPr>
      </w:pPr>
    </w:p>
    <w:p w14:paraId="71F336B2" w14:textId="77777777" w:rsidR="000731B6" w:rsidRDefault="000731B6" w:rsidP="000731B6">
      <w:pPr>
        <w:pStyle w:val="NoSpacing"/>
        <w:rPr>
          <w:noProof/>
        </w:rPr>
      </w:pPr>
    </w:p>
    <w:p w14:paraId="6B128A95" w14:textId="77777777" w:rsidR="000731B6" w:rsidRDefault="000731B6" w:rsidP="000731B6">
      <w:pPr>
        <w:pStyle w:val="NoSpacing"/>
        <w:rPr>
          <w:noProof/>
        </w:rPr>
      </w:pPr>
    </w:p>
    <w:p w14:paraId="304FCB95" w14:textId="77777777" w:rsidR="000731B6" w:rsidRDefault="000731B6" w:rsidP="000731B6">
      <w:pPr>
        <w:pStyle w:val="NoSpacing"/>
        <w:rPr>
          <w:noProof/>
        </w:rPr>
      </w:pPr>
    </w:p>
    <w:p w14:paraId="2D7B8CDD" w14:textId="77777777" w:rsidR="000731B6" w:rsidRDefault="000731B6" w:rsidP="000731B6">
      <w:pPr>
        <w:pStyle w:val="NoSpacing"/>
        <w:rPr>
          <w:noProof/>
        </w:rPr>
      </w:pPr>
    </w:p>
    <w:p w14:paraId="0BB49330" w14:textId="77777777" w:rsidR="000731B6" w:rsidRDefault="000731B6" w:rsidP="000731B6">
      <w:pPr>
        <w:pStyle w:val="NoSpacing"/>
        <w:rPr>
          <w:noProof/>
        </w:rPr>
      </w:pPr>
    </w:p>
    <w:p w14:paraId="4046FD7B" w14:textId="77777777" w:rsidR="000731B6" w:rsidRDefault="000731B6" w:rsidP="000731B6">
      <w:pPr>
        <w:pStyle w:val="NoSpacing"/>
        <w:rPr>
          <w:noProof/>
        </w:rPr>
      </w:pPr>
    </w:p>
    <w:p w14:paraId="16371FD9" w14:textId="77777777" w:rsidR="000731B6" w:rsidRDefault="000731B6" w:rsidP="000731B6">
      <w:pPr>
        <w:pStyle w:val="NoSpacing"/>
        <w:rPr>
          <w:noProof/>
        </w:rPr>
      </w:pPr>
    </w:p>
    <w:p w14:paraId="557BEAF3" w14:textId="77777777" w:rsidR="000731B6" w:rsidRDefault="000731B6" w:rsidP="000731B6">
      <w:pPr>
        <w:pStyle w:val="NoSpacing"/>
        <w:rPr>
          <w:noProof/>
        </w:rPr>
      </w:pPr>
    </w:p>
    <w:p w14:paraId="18ABE397" w14:textId="77777777" w:rsidR="000731B6" w:rsidRDefault="000731B6" w:rsidP="000731B6">
      <w:pPr>
        <w:pStyle w:val="NoSpacing"/>
        <w:rPr>
          <w:noProof/>
        </w:rPr>
      </w:pPr>
    </w:p>
    <w:p w14:paraId="679B543D" w14:textId="77777777" w:rsidR="000731B6" w:rsidRDefault="000731B6" w:rsidP="000731B6">
      <w:pPr>
        <w:pStyle w:val="NoSpacing"/>
        <w:rPr>
          <w:noProof/>
        </w:rPr>
      </w:pPr>
    </w:p>
    <w:p w14:paraId="66F2F290" w14:textId="77777777" w:rsidR="000731B6" w:rsidRDefault="000731B6" w:rsidP="000731B6">
      <w:pPr>
        <w:pStyle w:val="NoSpacing"/>
        <w:rPr>
          <w:noProof/>
        </w:rPr>
      </w:pPr>
    </w:p>
    <w:p w14:paraId="461A2363" w14:textId="77777777" w:rsidR="000731B6" w:rsidRDefault="000731B6" w:rsidP="000731B6">
      <w:pPr>
        <w:pStyle w:val="NoSpacing"/>
        <w:rPr>
          <w:noProof/>
        </w:rPr>
      </w:pPr>
    </w:p>
    <w:p w14:paraId="667AE60E" w14:textId="77777777" w:rsidR="000731B6" w:rsidRDefault="000731B6" w:rsidP="000731B6">
      <w:pPr>
        <w:pStyle w:val="NoSpacing"/>
        <w:rPr>
          <w:noProof/>
        </w:rPr>
      </w:pPr>
    </w:p>
    <w:p w14:paraId="3E478704" w14:textId="77777777" w:rsidR="000731B6" w:rsidRDefault="000731B6" w:rsidP="000731B6">
      <w:pPr>
        <w:pStyle w:val="NoSpacing"/>
        <w:rPr>
          <w:noProof/>
        </w:rPr>
      </w:pPr>
    </w:p>
    <w:p w14:paraId="5A4D0E79" w14:textId="77777777" w:rsidR="000731B6" w:rsidRDefault="000731B6" w:rsidP="000731B6">
      <w:pPr>
        <w:pStyle w:val="NoSpacing"/>
        <w:rPr>
          <w:noProof/>
        </w:rPr>
      </w:pPr>
    </w:p>
    <w:p w14:paraId="24ACA946" w14:textId="77777777" w:rsidR="000731B6" w:rsidRDefault="000731B6" w:rsidP="000731B6">
      <w:pPr>
        <w:pStyle w:val="NoSpacing"/>
        <w:rPr>
          <w:noProof/>
        </w:rPr>
      </w:pPr>
    </w:p>
    <w:p w14:paraId="0AA9A2CF" w14:textId="77777777" w:rsidR="000731B6" w:rsidRDefault="000731B6" w:rsidP="000731B6">
      <w:pPr>
        <w:pStyle w:val="NoSpacing"/>
        <w:rPr>
          <w:noProof/>
        </w:rPr>
      </w:pPr>
    </w:p>
    <w:p w14:paraId="47354CF6" w14:textId="77777777" w:rsidR="000731B6" w:rsidRDefault="000731B6" w:rsidP="000731B6">
      <w:pPr>
        <w:pStyle w:val="NoSpacing"/>
        <w:rPr>
          <w:noProof/>
        </w:rPr>
      </w:pPr>
    </w:p>
    <w:p w14:paraId="1A202904" w14:textId="77777777" w:rsidR="000731B6" w:rsidRDefault="000731B6" w:rsidP="000731B6">
      <w:pPr>
        <w:pStyle w:val="NoSpacing"/>
        <w:rPr>
          <w:noProof/>
        </w:rPr>
      </w:pPr>
    </w:p>
    <w:p w14:paraId="3E874557" w14:textId="77777777" w:rsidR="000731B6" w:rsidRDefault="000731B6" w:rsidP="000731B6">
      <w:pPr>
        <w:pStyle w:val="NoSpacing"/>
        <w:rPr>
          <w:noProof/>
        </w:rPr>
      </w:pPr>
    </w:p>
    <w:p w14:paraId="6ACAAF0A" w14:textId="77777777" w:rsidR="000731B6" w:rsidRDefault="000731B6" w:rsidP="000731B6">
      <w:pPr>
        <w:pStyle w:val="NoSpacing"/>
        <w:rPr>
          <w:noProof/>
        </w:rPr>
      </w:pPr>
    </w:p>
    <w:p w14:paraId="7087F67A" w14:textId="77777777" w:rsidR="000731B6" w:rsidRDefault="000731B6" w:rsidP="000731B6">
      <w:pPr>
        <w:pStyle w:val="NoSpacing"/>
        <w:rPr>
          <w:noProof/>
        </w:rPr>
      </w:pPr>
    </w:p>
    <w:p w14:paraId="5F8D9079" w14:textId="77777777" w:rsidR="000731B6" w:rsidRDefault="000731B6" w:rsidP="000731B6">
      <w:pPr>
        <w:pStyle w:val="NoSpacing"/>
        <w:rPr>
          <w:noProof/>
        </w:rPr>
      </w:pPr>
    </w:p>
    <w:p w14:paraId="6D6C3CC2" w14:textId="77777777" w:rsidR="000731B6" w:rsidRDefault="000731B6" w:rsidP="000731B6">
      <w:pPr>
        <w:pStyle w:val="NoSpacing"/>
        <w:rPr>
          <w:noProof/>
        </w:rPr>
      </w:pPr>
    </w:p>
    <w:p w14:paraId="25B40035" w14:textId="77777777" w:rsidR="000731B6" w:rsidRDefault="000731B6" w:rsidP="000731B6">
      <w:pPr>
        <w:pStyle w:val="NoSpacing"/>
        <w:rPr>
          <w:noProof/>
        </w:rPr>
      </w:pPr>
    </w:p>
    <w:p w14:paraId="11792674" w14:textId="77777777" w:rsidR="000731B6" w:rsidRDefault="000731B6" w:rsidP="000731B6">
      <w:pPr>
        <w:pStyle w:val="NoSpacing"/>
        <w:rPr>
          <w:noProof/>
        </w:rPr>
      </w:pPr>
    </w:p>
    <w:p w14:paraId="6F06CF93" w14:textId="77777777" w:rsidR="000731B6" w:rsidRDefault="000731B6" w:rsidP="000731B6">
      <w:pPr>
        <w:pStyle w:val="NoSpacing"/>
        <w:rPr>
          <w:noProof/>
        </w:rPr>
      </w:pPr>
    </w:p>
    <w:p w14:paraId="711BA0FC" w14:textId="77777777" w:rsidR="000731B6" w:rsidRDefault="000731B6" w:rsidP="000731B6">
      <w:pPr>
        <w:pStyle w:val="NoSpacing"/>
        <w:rPr>
          <w:noProof/>
        </w:rPr>
      </w:pPr>
    </w:p>
    <w:p w14:paraId="25FBC5DA" w14:textId="77777777" w:rsidR="000731B6" w:rsidRDefault="000731B6" w:rsidP="000731B6">
      <w:pPr>
        <w:pStyle w:val="NoSpacing"/>
        <w:rPr>
          <w:noProof/>
        </w:rPr>
      </w:pPr>
    </w:p>
    <w:p w14:paraId="5396BCBC" w14:textId="77777777" w:rsidR="000731B6" w:rsidRDefault="000731B6" w:rsidP="000731B6">
      <w:pPr>
        <w:pStyle w:val="NoSpacing"/>
        <w:rPr>
          <w:noProof/>
        </w:rPr>
      </w:pPr>
    </w:p>
    <w:p w14:paraId="0939B064" w14:textId="77777777" w:rsidR="000731B6" w:rsidRDefault="000731B6" w:rsidP="000731B6">
      <w:pPr>
        <w:pStyle w:val="NoSpacing"/>
        <w:rPr>
          <w:noProof/>
        </w:rPr>
      </w:pPr>
    </w:p>
    <w:p w14:paraId="6C6AAC6B" w14:textId="77777777" w:rsidR="000731B6" w:rsidRDefault="000731B6" w:rsidP="000731B6">
      <w:pPr>
        <w:pStyle w:val="NoSpacing"/>
        <w:rPr>
          <w:noProof/>
        </w:rPr>
      </w:pPr>
    </w:p>
    <w:p w14:paraId="30E5AED1" w14:textId="77777777" w:rsidR="000731B6" w:rsidRDefault="000731B6" w:rsidP="000731B6">
      <w:pPr>
        <w:pStyle w:val="NoSpacing"/>
        <w:rPr>
          <w:noProof/>
        </w:rPr>
      </w:pPr>
    </w:p>
    <w:p w14:paraId="52CB94A9" w14:textId="77777777" w:rsidR="000731B6" w:rsidRDefault="000731B6" w:rsidP="000731B6">
      <w:pPr>
        <w:pStyle w:val="NoSpacing"/>
        <w:keepNext/>
      </w:pPr>
      <w:r w:rsidRPr="000731B6">
        <w:drawing>
          <wp:inline distT="0" distB="0" distL="0" distR="0" wp14:anchorId="4DB0FC76" wp14:editId="74648B6B">
            <wp:extent cx="6480175" cy="3329940"/>
            <wp:effectExtent l="0" t="0" r="0" b="3810"/>
            <wp:docPr id="1050856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5610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12A8" w14:textId="35D8A597" w:rsidR="000731B6" w:rsidRDefault="000731B6" w:rsidP="000731B6">
      <w:pPr>
        <w:pStyle w:val="Caption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, index.html error report</w:t>
      </w:r>
    </w:p>
    <w:p w14:paraId="70642E84" w14:textId="77777777" w:rsidR="000731B6" w:rsidRDefault="000731B6" w:rsidP="000731B6">
      <w:pPr>
        <w:rPr>
          <w:lang w:val="fi-FI" w:eastAsia="en-US"/>
        </w:rPr>
      </w:pPr>
    </w:p>
    <w:p w14:paraId="03C5C835" w14:textId="77777777" w:rsidR="000731B6" w:rsidRDefault="000731B6" w:rsidP="000731B6">
      <w:pPr>
        <w:rPr>
          <w:lang w:val="fi-FI" w:eastAsia="en-US"/>
        </w:rPr>
      </w:pPr>
    </w:p>
    <w:p w14:paraId="1DA42486" w14:textId="77777777" w:rsidR="000731B6" w:rsidRDefault="000731B6" w:rsidP="000731B6">
      <w:pPr>
        <w:keepNext/>
      </w:pPr>
      <w:r w:rsidRPr="000731B6">
        <w:rPr>
          <w:lang w:val="fi-FI" w:eastAsia="en-US"/>
        </w:rPr>
        <w:drawing>
          <wp:inline distT="0" distB="0" distL="0" distR="0" wp14:anchorId="5E1A24E4" wp14:editId="46C6DA77">
            <wp:extent cx="6480175" cy="3354070"/>
            <wp:effectExtent l="0" t="0" r="0" b="0"/>
            <wp:docPr id="923166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6670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FBC8" w14:textId="748FB972" w:rsidR="000731B6" w:rsidRDefault="000731B6" w:rsidP="000731B6">
      <w:pPr>
        <w:pStyle w:val="Caption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220131">
        <w:t xml:space="preserve">, </w:t>
      </w:r>
      <w:r>
        <w:t>second</w:t>
      </w:r>
      <w:r w:rsidRPr="00220131">
        <w:t>.html error report</w:t>
      </w:r>
    </w:p>
    <w:p w14:paraId="7B12D723" w14:textId="77777777" w:rsidR="000731B6" w:rsidRDefault="000731B6" w:rsidP="000731B6">
      <w:pPr>
        <w:rPr>
          <w:lang w:val="fi-FI" w:eastAsia="en-US"/>
        </w:rPr>
      </w:pPr>
    </w:p>
    <w:p w14:paraId="3EB1C616" w14:textId="77777777" w:rsidR="000731B6" w:rsidRDefault="000731B6" w:rsidP="000731B6">
      <w:pPr>
        <w:rPr>
          <w:lang w:val="fi-FI" w:eastAsia="en-US"/>
        </w:rPr>
      </w:pPr>
    </w:p>
    <w:p w14:paraId="3E2A8ED8" w14:textId="77777777" w:rsidR="000731B6" w:rsidRDefault="000731B6" w:rsidP="000731B6">
      <w:pPr>
        <w:rPr>
          <w:lang w:val="fi-FI" w:eastAsia="en-US"/>
        </w:rPr>
      </w:pPr>
    </w:p>
    <w:p w14:paraId="6A830A65" w14:textId="77777777" w:rsidR="000731B6" w:rsidRDefault="000731B6" w:rsidP="000731B6">
      <w:pPr>
        <w:rPr>
          <w:lang w:val="fi-FI" w:eastAsia="en-US"/>
        </w:rPr>
      </w:pPr>
    </w:p>
    <w:p w14:paraId="73334B7B" w14:textId="77777777" w:rsidR="000731B6" w:rsidRDefault="000731B6" w:rsidP="000731B6">
      <w:pPr>
        <w:rPr>
          <w:lang w:val="fi-FI" w:eastAsia="en-US"/>
        </w:rPr>
      </w:pPr>
    </w:p>
    <w:p w14:paraId="51B51B34" w14:textId="77777777" w:rsidR="000731B6" w:rsidRDefault="000731B6" w:rsidP="000731B6">
      <w:pPr>
        <w:rPr>
          <w:lang w:val="fi-FI" w:eastAsia="en-US"/>
        </w:rPr>
      </w:pPr>
    </w:p>
    <w:p w14:paraId="79F5417E" w14:textId="77777777" w:rsidR="000731B6" w:rsidRDefault="000731B6" w:rsidP="000731B6">
      <w:pPr>
        <w:rPr>
          <w:lang w:val="fi-FI" w:eastAsia="en-US"/>
        </w:rPr>
      </w:pPr>
    </w:p>
    <w:p w14:paraId="5B5C608E" w14:textId="77777777" w:rsidR="000731B6" w:rsidRDefault="000731B6" w:rsidP="000731B6">
      <w:pPr>
        <w:rPr>
          <w:lang w:val="fi-FI" w:eastAsia="en-US"/>
        </w:rPr>
      </w:pPr>
    </w:p>
    <w:p w14:paraId="042EA154" w14:textId="77777777" w:rsidR="000731B6" w:rsidRDefault="000731B6" w:rsidP="000731B6">
      <w:pPr>
        <w:rPr>
          <w:lang w:val="fi-FI" w:eastAsia="en-US"/>
        </w:rPr>
      </w:pPr>
    </w:p>
    <w:p w14:paraId="35F00117" w14:textId="77777777" w:rsidR="000731B6" w:rsidRDefault="000731B6" w:rsidP="000731B6">
      <w:pPr>
        <w:keepNext/>
      </w:pPr>
      <w:r w:rsidRPr="000731B6">
        <w:rPr>
          <w:lang w:val="fi-FI" w:eastAsia="en-US"/>
        </w:rPr>
        <w:drawing>
          <wp:inline distT="0" distB="0" distL="0" distR="0" wp14:anchorId="617FF00B" wp14:editId="385902BA">
            <wp:extent cx="6480175" cy="2209800"/>
            <wp:effectExtent l="0" t="0" r="0" b="0"/>
            <wp:docPr id="1390376720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76720" name="Picture 1" descr="A screenshot of a web p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B373" w14:textId="3BDEF900" w:rsidR="000731B6" w:rsidRPr="000731B6" w:rsidRDefault="000731B6" w:rsidP="000731B6">
      <w:pPr>
        <w:pStyle w:val="Caption"/>
        <w:rPr>
          <w:lang w:val="fi-FI"/>
        </w:rPr>
        <w:sectPr w:rsidR="000731B6" w:rsidRPr="000731B6" w:rsidSect="00782103">
          <w:headerReference w:type="default" r:id="rId21"/>
          <w:headerReference w:type="first" r:id="rId22"/>
          <w:footerReference w:type="first" r:id="rId23"/>
          <w:pgSz w:w="11906" w:h="16838" w:code="9"/>
          <w:pgMar w:top="567" w:right="567" w:bottom="567" w:left="1134" w:header="567" w:footer="567" w:gutter="0"/>
          <w:cols w:space="708"/>
          <w:docGrid w:linePitch="360"/>
        </w:sectPr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, styles.css error report</w:t>
      </w:r>
    </w:p>
    <w:p w14:paraId="58D03E5B" w14:textId="63AC8891" w:rsidR="00420906" w:rsidRPr="00ED2FB8" w:rsidRDefault="00F57103" w:rsidP="00276888">
      <w:pPr>
        <w:pStyle w:val="Body46"/>
        <w:rPr>
          <w:vanish/>
          <w:sz w:val="16"/>
          <w:szCs w:val="16"/>
          <w:lang w:val="en-US"/>
        </w:rPr>
      </w:pPr>
      <w:bookmarkStart w:id="1" w:name="_Toc484801074"/>
      <w:r w:rsidRPr="00C96A47">
        <w:rPr>
          <w:vanish/>
          <w:color w:val="D10074" w:themeColor="accent1"/>
          <w:sz w:val="16"/>
          <w:szCs w:val="16"/>
          <w:lang w:val="en-US"/>
        </w:rPr>
        <w:t xml:space="preserve">Do not </w:t>
      </w:r>
      <w:r w:rsidR="00C630A9" w:rsidRPr="00C96A47">
        <w:rPr>
          <w:vanish/>
          <w:color w:val="D10074" w:themeColor="accent1"/>
          <w:sz w:val="16"/>
          <w:szCs w:val="16"/>
          <w:lang w:val="en-US"/>
        </w:rPr>
        <w:t>delete</w:t>
      </w:r>
      <w:r w:rsidRPr="00C96A47">
        <w:rPr>
          <w:vanish/>
          <w:color w:val="D10074" w:themeColor="accent1"/>
          <w:sz w:val="16"/>
          <w:szCs w:val="16"/>
          <w:lang w:val="en-US"/>
        </w:rPr>
        <w:t xml:space="preserve"> this Page Break</w:t>
      </w:r>
      <w:r w:rsidR="00C96A47">
        <w:rPr>
          <w:vanish/>
          <w:color w:val="D10074" w:themeColor="accent1"/>
          <w:sz w:val="16"/>
          <w:szCs w:val="16"/>
          <w:lang w:val="en-US"/>
        </w:rPr>
        <w:t>.</w:t>
      </w:r>
      <w:bookmarkStart w:id="2" w:name="_Hlk490664168"/>
      <w:bookmarkEnd w:id="1"/>
      <w:bookmarkEnd w:id="2"/>
    </w:p>
    <w:sectPr w:rsidR="00420906" w:rsidRPr="00ED2FB8" w:rsidSect="005F1A06">
      <w:headerReference w:type="default" r:id="rId24"/>
      <w:type w:val="continuous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B2554" w14:textId="77777777" w:rsidR="00583E11" w:rsidRDefault="00583E11" w:rsidP="009A411B">
      <w:r>
        <w:separator/>
      </w:r>
    </w:p>
  </w:endnote>
  <w:endnote w:type="continuationSeparator" w:id="0">
    <w:p w14:paraId="39A35D2F" w14:textId="77777777" w:rsidR="00583E11" w:rsidRDefault="00583E11" w:rsidP="009A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aruGothicMPRO">
    <w:altName w:val="MS Gothic"/>
    <w:charset w:val="80"/>
    <w:family w:val="swiss"/>
    <w:pitch w:val="variable"/>
    <w:sig w:usb0="E00002FF" w:usb1="2AC7EDFE" w:usb2="00000012" w:usb3="00000000" w:csb0="00020001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50EE1" w14:textId="77777777" w:rsidR="00B365B6" w:rsidRDefault="00B36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2584B" w14:textId="77777777" w:rsidR="003961D8" w:rsidRPr="00EB03BA" w:rsidRDefault="003961D8">
    <w:pPr>
      <w:pStyle w:val="Footer"/>
      <w:rPr>
        <w:lang w:val="fi-FI"/>
      </w:rPr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12665" w14:textId="77777777" w:rsidR="00B365B6" w:rsidRDefault="00B365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3B148" w14:textId="77777777" w:rsidR="003961D8" w:rsidRDefault="003961D8" w:rsidP="008F6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E8B5F" w14:textId="77777777" w:rsidR="00583E11" w:rsidRDefault="00583E11" w:rsidP="009A411B">
      <w:r>
        <w:separator/>
      </w:r>
    </w:p>
  </w:footnote>
  <w:footnote w:type="continuationSeparator" w:id="0">
    <w:p w14:paraId="391DFA3B" w14:textId="77777777" w:rsidR="00583E11" w:rsidRDefault="00583E11" w:rsidP="009A4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3AA0B" w14:textId="77777777" w:rsidR="00B365B6" w:rsidRDefault="00B36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D971F" w14:textId="77777777" w:rsidR="00B365B6" w:rsidRDefault="00B365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CD2E6" w14:textId="77777777" w:rsidR="00B365B6" w:rsidRDefault="00B365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87"/>
      <w:gridCol w:w="3891"/>
      <w:gridCol w:w="1128"/>
    </w:tblGrid>
    <w:tr w:rsidR="003961D8" w:rsidRPr="00AF5A45" w14:paraId="4D60F5D6" w14:textId="77777777" w:rsidTr="005F1A06">
      <w:trPr>
        <w:cantSplit/>
        <w:trHeight w:hRule="exact" w:val="255"/>
      </w:trPr>
      <w:tc>
        <w:tcPr>
          <w:tcW w:w="5187" w:type="dxa"/>
        </w:tcPr>
        <w:bookmarkStart w:id="0" w:name="_Hlk485238803"/>
        <w:p w14:paraId="7ED93DF8" w14:textId="6A728AFF" w:rsidR="003961D8" w:rsidRPr="00836D15" w:rsidRDefault="003961D8" w:rsidP="00F57103">
          <w:pPr>
            <w:pStyle w:val="Head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STYLEREF  YTnimiNro  \* MERGEFORMAT </w:instrText>
          </w:r>
          <w:r w:rsidR="000731B6">
            <w:rPr>
              <w:b/>
            </w:rPr>
            <w:fldChar w:fldCharType="separate"/>
          </w:r>
          <w:r w:rsidR="000731B6">
            <w:rPr>
              <w:b/>
              <w:noProof/>
            </w:rPr>
            <w:t>João Cunha, no. 2413904</w:t>
          </w:r>
          <w:r>
            <w:rPr>
              <w:b/>
            </w:rPr>
            <w:fldChar w:fldCharType="end"/>
          </w:r>
        </w:p>
      </w:tc>
      <w:tc>
        <w:tcPr>
          <w:tcW w:w="3891" w:type="dxa"/>
        </w:tcPr>
        <w:p w14:paraId="6F2B3D0A" w14:textId="2EE43591" w:rsidR="003961D8" w:rsidRPr="007365E5" w:rsidRDefault="003961D8" w:rsidP="00F57103">
          <w:pPr>
            <w:pStyle w:val="Header"/>
            <w:rPr>
              <w:b/>
            </w:rPr>
          </w:pPr>
          <w:r w:rsidRPr="007365E5">
            <w:rPr>
              <w:b/>
            </w:rPr>
            <w:fldChar w:fldCharType="begin"/>
          </w:r>
          <w:r w:rsidRPr="007365E5">
            <w:rPr>
              <w:b/>
            </w:rPr>
            <w:instrText xml:space="preserve"> STYLEREF  YTasiakTyyppi  \* MERGEFORMAT </w:instrText>
          </w:r>
          <w:r w:rsidRPr="007365E5">
            <w:rPr>
              <w:b/>
            </w:rPr>
            <w:fldChar w:fldCharType="separate"/>
          </w:r>
          <w:r w:rsidR="000731B6">
            <w:rPr>
              <w:b/>
              <w:noProof/>
            </w:rPr>
            <w:t>Report</w:t>
          </w:r>
          <w:r w:rsidRPr="007365E5">
            <w:rPr>
              <w:b/>
            </w:rPr>
            <w:fldChar w:fldCharType="end"/>
          </w:r>
        </w:p>
      </w:tc>
      <w:tc>
        <w:tcPr>
          <w:tcW w:w="1128" w:type="dxa"/>
        </w:tcPr>
        <w:p w14:paraId="68D1A2D7" w14:textId="77777777" w:rsidR="003961D8" w:rsidRDefault="003961D8" w:rsidP="00F57103">
          <w:pPr>
            <w:pStyle w:val="Header"/>
          </w:pPr>
        </w:p>
      </w:tc>
    </w:tr>
    <w:tr w:rsidR="003961D8" w:rsidRPr="005F1A06" w14:paraId="5D6BC744" w14:textId="77777777" w:rsidTr="005F1A06">
      <w:trPr>
        <w:cantSplit/>
        <w:trHeight w:hRule="exact" w:val="510"/>
      </w:trPr>
      <w:tc>
        <w:tcPr>
          <w:tcW w:w="5187" w:type="dxa"/>
          <w:vAlign w:val="bottom"/>
        </w:tcPr>
        <w:p w14:paraId="5D9259F9" w14:textId="77777777" w:rsidR="003961D8" w:rsidRPr="005F1A06" w:rsidRDefault="003961D8" w:rsidP="00F57103">
          <w:pPr>
            <w:pStyle w:val="Header"/>
            <w:rPr>
              <w:b/>
              <w:lang w:val="en-US"/>
            </w:rPr>
          </w:pPr>
          <w:r w:rsidRPr="005F1A06">
            <w:rPr>
              <w:lang w:val="en-US"/>
            </w:rPr>
            <w:t>Laurea University of Applied Sciences</w:t>
          </w:r>
        </w:p>
      </w:tc>
      <w:tc>
        <w:tcPr>
          <w:tcW w:w="5019" w:type="dxa"/>
          <w:gridSpan w:val="2"/>
          <w:vAlign w:val="bottom"/>
        </w:tcPr>
        <w:p w14:paraId="52929BB1" w14:textId="6CA700C6" w:rsidR="003961D8" w:rsidRPr="005F1A06" w:rsidRDefault="003961D8" w:rsidP="00F57103">
          <w:pPr>
            <w:pStyle w:val="Header"/>
            <w:rPr>
              <w:lang w:val="en-US"/>
            </w:rPr>
          </w:pPr>
          <w:r w:rsidRPr="002A717D">
            <w:fldChar w:fldCharType="begin"/>
          </w:r>
          <w:r w:rsidRPr="005F1A06">
            <w:rPr>
              <w:lang w:val="en-US"/>
            </w:rPr>
            <w:instrText xml:space="preserve"> STYLEREF  YTpäiväys  \* MERGEFORMAT </w:instrText>
          </w:r>
          <w:r w:rsidR="000731B6">
            <w:fldChar w:fldCharType="separate"/>
          </w:r>
          <w:r w:rsidR="000731B6">
            <w:rPr>
              <w:noProof/>
              <w:lang w:val="en-US"/>
            </w:rPr>
            <w:t>24.11.2024</w:t>
          </w:r>
          <w:r w:rsidRPr="002A717D">
            <w:fldChar w:fldCharType="end"/>
          </w:r>
        </w:p>
      </w:tc>
    </w:tr>
    <w:bookmarkEnd w:id="0"/>
  </w:tbl>
  <w:p w14:paraId="0AC8601C" w14:textId="77777777" w:rsidR="003961D8" w:rsidRPr="005F1A06" w:rsidRDefault="003961D8" w:rsidP="00F57103">
    <w:pPr>
      <w:pStyle w:val="Header"/>
      <w:rPr>
        <w:sz w:val="48"/>
        <w:szCs w:val="48"/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4A897" w14:textId="77777777" w:rsidR="003961D8" w:rsidRDefault="003961D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87"/>
      <w:gridCol w:w="3891"/>
      <w:gridCol w:w="1128"/>
    </w:tblGrid>
    <w:tr w:rsidR="003961D8" w:rsidRPr="00AF5A45" w14:paraId="5CC81E40" w14:textId="77777777" w:rsidTr="005F1A06">
      <w:trPr>
        <w:cantSplit/>
        <w:trHeight w:hRule="exact" w:val="255"/>
      </w:trPr>
      <w:tc>
        <w:tcPr>
          <w:tcW w:w="5187" w:type="dxa"/>
          <w:vMerge w:val="restart"/>
        </w:tcPr>
        <w:p w14:paraId="5F376F0B" w14:textId="1DD3096E" w:rsidR="003961D8" w:rsidRPr="00836D15" w:rsidRDefault="003961D8" w:rsidP="00F57103">
          <w:pPr>
            <w:pStyle w:val="Head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STYLEREF  YTnimiNro  \* MERGEFORMAT </w:instrText>
          </w:r>
          <w:r w:rsidR="000731B6">
            <w:rPr>
              <w:b/>
            </w:rPr>
            <w:fldChar w:fldCharType="separate"/>
          </w:r>
          <w:r w:rsidR="000731B6">
            <w:rPr>
              <w:b/>
              <w:noProof/>
            </w:rPr>
            <w:t>João Cunha, no. 2413904</w:t>
          </w:r>
          <w:r>
            <w:rPr>
              <w:b/>
            </w:rPr>
            <w:fldChar w:fldCharType="end"/>
          </w:r>
        </w:p>
      </w:tc>
      <w:tc>
        <w:tcPr>
          <w:tcW w:w="3891" w:type="dxa"/>
        </w:tcPr>
        <w:p w14:paraId="6CABF2E7" w14:textId="3D474D7A" w:rsidR="003961D8" w:rsidRPr="007365E5" w:rsidRDefault="003961D8" w:rsidP="00F57103">
          <w:pPr>
            <w:pStyle w:val="Header"/>
            <w:rPr>
              <w:b/>
            </w:rPr>
          </w:pPr>
          <w:r w:rsidRPr="007365E5">
            <w:rPr>
              <w:b/>
            </w:rPr>
            <w:fldChar w:fldCharType="begin"/>
          </w:r>
          <w:r w:rsidRPr="007365E5">
            <w:rPr>
              <w:b/>
            </w:rPr>
            <w:instrText xml:space="preserve"> STYLEREF  YTasiakTyyppi  \* MERGEFORMAT </w:instrText>
          </w:r>
          <w:r w:rsidRPr="007365E5">
            <w:rPr>
              <w:b/>
            </w:rPr>
            <w:fldChar w:fldCharType="separate"/>
          </w:r>
          <w:r w:rsidR="000731B6">
            <w:rPr>
              <w:b/>
              <w:noProof/>
            </w:rPr>
            <w:t>Report</w:t>
          </w:r>
          <w:r w:rsidRPr="007365E5">
            <w:rPr>
              <w:b/>
            </w:rPr>
            <w:fldChar w:fldCharType="end"/>
          </w:r>
        </w:p>
      </w:tc>
      <w:tc>
        <w:tcPr>
          <w:tcW w:w="1128" w:type="dxa"/>
        </w:tcPr>
        <w:p w14:paraId="1B927611" w14:textId="77777777" w:rsidR="003961D8" w:rsidRDefault="003961D8" w:rsidP="00F57103">
          <w:pPr>
            <w:pStyle w:val="Head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  <w:r>
            <w:t xml:space="preserve"> (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t>)</w:t>
          </w:r>
        </w:p>
      </w:tc>
    </w:tr>
    <w:tr w:rsidR="003961D8" w:rsidRPr="00AF5A45" w14:paraId="5C47C97C" w14:textId="77777777" w:rsidTr="005F1A06">
      <w:trPr>
        <w:cantSplit/>
        <w:trHeight w:hRule="exact" w:val="255"/>
      </w:trPr>
      <w:tc>
        <w:tcPr>
          <w:tcW w:w="5187" w:type="dxa"/>
          <w:vMerge/>
        </w:tcPr>
        <w:p w14:paraId="043D604F" w14:textId="77777777" w:rsidR="003961D8" w:rsidRDefault="003961D8" w:rsidP="00F57103">
          <w:pPr>
            <w:pStyle w:val="Header"/>
            <w:rPr>
              <w:b/>
            </w:rPr>
          </w:pPr>
        </w:p>
      </w:tc>
      <w:tc>
        <w:tcPr>
          <w:tcW w:w="5019" w:type="dxa"/>
          <w:gridSpan w:val="2"/>
        </w:tcPr>
        <w:p w14:paraId="41A46F1F" w14:textId="35CB20E2" w:rsidR="003961D8" w:rsidRDefault="00B365B6" w:rsidP="00F57103">
          <w:pPr>
            <w:pStyle w:val="Header"/>
          </w:pPr>
          <w:fldSimple w:instr=" STYLEREF  YTjaksokoodi  \* MERGEFORMAT ">
            <w:r w:rsidR="000731B6">
              <w:rPr>
                <w:noProof/>
              </w:rPr>
              <w:t>R0278 Foundations Web Development</w:t>
            </w:r>
          </w:fldSimple>
          <w:r w:rsidR="003961D8" w:rsidRPr="00AF5A45">
            <w:t>/</w:t>
          </w:r>
          <w:r w:rsidR="00337B46">
            <w:fldChar w:fldCharType="begin"/>
          </w:r>
          <w:r w:rsidR="00337B46">
            <w:instrText xml:space="preserve"> STYLEREF  YTtoteutuskoodi  \* MERGEFORMAT </w:instrText>
          </w:r>
          <w:r w:rsidR="00337B46">
            <w:fldChar w:fldCharType="separate"/>
          </w:r>
          <w:r w:rsidR="000731B6">
            <w:rPr>
              <w:b/>
              <w:bCs/>
              <w:noProof/>
              <w:lang w:val="en-US"/>
            </w:rPr>
            <w:t>Error! No text of specified style in document.</w:t>
          </w:r>
          <w:r w:rsidR="00337B46">
            <w:rPr>
              <w:noProof/>
            </w:rPr>
            <w:fldChar w:fldCharType="end"/>
          </w:r>
          <w:r w:rsidR="003961D8" w:rsidRPr="00AF5A45">
            <w:t>/</w:t>
          </w:r>
          <w:r w:rsidR="00337B46">
            <w:fldChar w:fldCharType="begin"/>
          </w:r>
          <w:r w:rsidR="00337B46">
            <w:instrText xml:space="preserve"> STYLEREF  YTopettaja  \* MERGEFORMAT </w:instrText>
          </w:r>
          <w:r w:rsidR="00337B46">
            <w:fldChar w:fldCharType="separate"/>
          </w:r>
          <w:r w:rsidR="000731B6">
            <w:rPr>
              <w:b/>
              <w:bCs/>
              <w:noProof/>
              <w:lang w:val="en-US"/>
            </w:rPr>
            <w:t>Error! No text of specified style in document.</w:t>
          </w:r>
          <w:r w:rsidR="00337B46">
            <w:rPr>
              <w:noProof/>
            </w:rPr>
            <w:fldChar w:fldCharType="end"/>
          </w:r>
        </w:p>
      </w:tc>
    </w:tr>
    <w:tr w:rsidR="003961D8" w:rsidRPr="005F1A06" w14:paraId="27DE9ECB" w14:textId="77777777" w:rsidTr="005F1A06">
      <w:trPr>
        <w:cantSplit/>
        <w:trHeight w:hRule="exact" w:val="510"/>
      </w:trPr>
      <w:tc>
        <w:tcPr>
          <w:tcW w:w="5187" w:type="dxa"/>
          <w:vAlign w:val="bottom"/>
        </w:tcPr>
        <w:p w14:paraId="49096FFD" w14:textId="77777777" w:rsidR="003961D8" w:rsidRPr="005F1A06" w:rsidRDefault="003961D8" w:rsidP="00F57103">
          <w:pPr>
            <w:pStyle w:val="Header"/>
            <w:rPr>
              <w:b/>
              <w:lang w:val="en-US"/>
            </w:rPr>
          </w:pPr>
          <w:r w:rsidRPr="005F1A06">
            <w:rPr>
              <w:lang w:val="en-US"/>
            </w:rPr>
            <w:t>Laurea University of Applied Sciences</w:t>
          </w:r>
        </w:p>
      </w:tc>
      <w:tc>
        <w:tcPr>
          <w:tcW w:w="5019" w:type="dxa"/>
          <w:gridSpan w:val="2"/>
          <w:vAlign w:val="bottom"/>
        </w:tcPr>
        <w:p w14:paraId="0A1A23DE" w14:textId="7B41E34F" w:rsidR="003961D8" w:rsidRPr="005F1A06" w:rsidRDefault="003961D8" w:rsidP="00F57103">
          <w:pPr>
            <w:pStyle w:val="Header"/>
            <w:rPr>
              <w:lang w:val="en-US"/>
            </w:rPr>
          </w:pPr>
          <w:r w:rsidRPr="002A717D">
            <w:fldChar w:fldCharType="begin"/>
          </w:r>
          <w:r w:rsidRPr="005F1A06">
            <w:rPr>
              <w:lang w:val="en-US"/>
            </w:rPr>
            <w:instrText xml:space="preserve"> STYLEREF  YTpäiväys  \* MERGEFORMAT </w:instrText>
          </w:r>
          <w:r w:rsidR="000731B6">
            <w:fldChar w:fldCharType="separate"/>
          </w:r>
          <w:r w:rsidR="000731B6">
            <w:rPr>
              <w:noProof/>
              <w:lang w:val="en-US"/>
            </w:rPr>
            <w:t>24.11.2024</w:t>
          </w:r>
          <w:r w:rsidRPr="002A717D">
            <w:fldChar w:fldCharType="end"/>
          </w:r>
        </w:p>
      </w:tc>
    </w:tr>
  </w:tbl>
  <w:p w14:paraId="227E8C7E" w14:textId="77777777" w:rsidR="003961D8" w:rsidRPr="005F1A06" w:rsidRDefault="003961D8" w:rsidP="00F57103">
    <w:pPr>
      <w:pStyle w:val="Header"/>
      <w:rPr>
        <w:sz w:val="48"/>
        <w:szCs w:val="4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601C"/>
    <w:multiLevelType w:val="hybridMultilevel"/>
    <w:tmpl w:val="9482BD66"/>
    <w:lvl w:ilvl="0" w:tplc="80F497F0">
      <w:start w:val="1"/>
      <w:numFmt w:val="bullet"/>
      <w:lvlText w:val="–"/>
      <w:lvlJc w:val="left"/>
      <w:pPr>
        <w:ind w:left="2968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26571A58"/>
    <w:multiLevelType w:val="multilevel"/>
    <w:tmpl w:val="3E5EFD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AF4ACA"/>
    <w:multiLevelType w:val="hybridMultilevel"/>
    <w:tmpl w:val="586CAB38"/>
    <w:lvl w:ilvl="0" w:tplc="F4503E0E">
      <w:start w:val="1"/>
      <w:numFmt w:val="bullet"/>
      <w:pStyle w:val="BodyBulletList46"/>
      <w:lvlText w:val="—"/>
      <w:lvlJc w:val="left"/>
      <w:pPr>
        <w:ind w:left="3328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27C67F25"/>
    <w:multiLevelType w:val="hybridMultilevel"/>
    <w:tmpl w:val="297A800C"/>
    <w:lvl w:ilvl="0" w:tplc="23C4975C">
      <w:start w:val="1"/>
      <w:numFmt w:val="decimal"/>
      <w:lvlText w:val="%1.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4" w15:restartNumberingAfterBreak="0">
    <w:nsid w:val="291C5D62"/>
    <w:multiLevelType w:val="hybridMultilevel"/>
    <w:tmpl w:val="7AB621C8"/>
    <w:lvl w:ilvl="0" w:tplc="9E7431DC">
      <w:start w:val="1"/>
      <w:numFmt w:val="decimal"/>
      <w:lvlText w:val="%1.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5" w15:restartNumberingAfterBreak="0">
    <w:nsid w:val="585D3C6D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41754880">
    <w:abstractNumId w:val="1"/>
  </w:num>
  <w:num w:numId="2" w16cid:durableId="1019553045">
    <w:abstractNumId w:val="0"/>
  </w:num>
  <w:num w:numId="3" w16cid:durableId="554659357">
    <w:abstractNumId w:val="3"/>
  </w:num>
  <w:num w:numId="4" w16cid:durableId="204490444">
    <w:abstractNumId w:val="2"/>
  </w:num>
  <w:num w:numId="5" w16cid:durableId="1940872587">
    <w:abstractNumId w:val="4"/>
  </w:num>
  <w:num w:numId="6" w16cid:durableId="649863642">
    <w:abstractNumId w:val="5"/>
  </w:num>
  <w:num w:numId="7" w16cid:durableId="1226140422">
    <w:abstractNumId w:val="5"/>
  </w:num>
  <w:num w:numId="8" w16cid:durableId="1010110621">
    <w:abstractNumId w:val="5"/>
  </w:num>
  <w:num w:numId="9" w16cid:durableId="728116796">
    <w:abstractNumId w:val="5"/>
  </w:num>
  <w:num w:numId="10" w16cid:durableId="886919177">
    <w:abstractNumId w:val="5"/>
  </w:num>
  <w:num w:numId="11" w16cid:durableId="1467696861">
    <w:abstractNumId w:val="5"/>
  </w:num>
  <w:num w:numId="12" w16cid:durableId="1041171490">
    <w:abstractNumId w:val="5"/>
  </w:num>
  <w:num w:numId="13" w16cid:durableId="286398689">
    <w:abstractNumId w:val="5"/>
  </w:num>
  <w:num w:numId="14" w16cid:durableId="1483814501">
    <w:abstractNumId w:val="5"/>
  </w:num>
  <w:num w:numId="15" w16cid:durableId="33965673">
    <w:abstractNumId w:val="5"/>
  </w:num>
  <w:num w:numId="16" w16cid:durableId="395905410">
    <w:abstractNumId w:val="5"/>
  </w:num>
  <w:num w:numId="17" w16cid:durableId="1550608263">
    <w:abstractNumId w:val="5"/>
  </w:num>
  <w:num w:numId="18" w16cid:durableId="1138843160">
    <w:abstractNumId w:val="5"/>
  </w:num>
  <w:num w:numId="19" w16cid:durableId="2079668056">
    <w:abstractNumId w:val="5"/>
  </w:num>
  <w:num w:numId="20" w16cid:durableId="1597399150">
    <w:abstractNumId w:val="5"/>
  </w:num>
  <w:num w:numId="21" w16cid:durableId="1599867862">
    <w:abstractNumId w:val="5"/>
  </w:num>
  <w:num w:numId="22" w16cid:durableId="610361112">
    <w:abstractNumId w:val="5"/>
  </w:num>
  <w:num w:numId="23" w16cid:durableId="45645786">
    <w:abstractNumId w:val="5"/>
  </w:num>
  <w:num w:numId="24" w16cid:durableId="1029181081">
    <w:abstractNumId w:val="5"/>
  </w:num>
  <w:num w:numId="25" w16cid:durableId="728697523">
    <w:abstractNumId w:val="5"/>
  </w:num>
  <w:num w:numId="26" w16cid:durableId="307437115">
    <w:abstractNumId w:val="5"/>
  </w:num>
  <w:num w:numId="27" w16cid:durableId="1790585322">
    <w:abstractNumId w:val="5"/>
  </w:num>
  <w:num w:numId="28" w16cid:durableId="981738295">
    <w:abstractNumId w:val="5"/>
  </w:num>
  <w:num w:numId="29" w16cid:durableId="649020971">
    <w:abstractNumId w:val="5"/>
  </w:num>
  <w:num w:numId="30" w16cid:durableId="981927885">
    <w:abstractNumId w:val="5"/>
  </w:num>
  <w:num w:numId="31" w16cid:durableId="757752396">
    <w:abstractNumId w:val="5"/>
  </w:num>
  <w:num w:numId="32" w16cid:durableId="1025718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01"/>
    <w:rsid w:val="00005B7B"/>
    <w:rsid w:val="00006CA8"/>
    <w:rsid w:val="000142A2"/>
    <w:rsid w:val="00031709"/>
    <w:rsid w:val="00055B97"/>
    <w:rsid w:val="00063F46"/>
    <w:rsid w:val="00067C96"/>
    <w:rsid w:val="00072EE6"/>
    <w:rsid w:val="000731B6"/>
    <w:rsid w:val="00075D2B"/>
    <w:rsid w:val="00081FA2"/>
    <w:rsid w:val="00090464"/>
    <w:rsid w:val="000A0624"/>
    <w:rsid w:val="000A0BD6"/>
    <w:rsid w:val="000B681A"/>
    <w:rsid w:val="000C2D4F"/>
    <w:rsid w:val="000C32C7"/>
    <w:rsid w:val="000F292C"/>
    <w:rsid w:val="000F53BD"/>
    <w:rsid w:val="000F6AD8"/>
    <w:rsid w:val="000F6D3B"/>
    <w:rsid w:val="000F6EC2"/>
    <w:rsid w:val="001145F7"/>
    <w:rsid w:val="00115E62"/>
    <w:rsid w:val="00127657"/>
    <w:rsid w:val="00140C3C"/>
    <w:rsid w:val="00146A06"/>
    <w:rsid w:val="00160701"/>
    <w:rsid w:val="00170F07"/>
    <w:rsid w:val="00173B17"/>
    <w:rsid w:val="00174D5E"/>
    <w:rsid w:val="00177FFA"/>
    <w:rsid w:val="001858F7"/>
    <w:rsid w:val="00190A7F"/>
    <w:rsid w:val="0019688E"/>
    <w:rsid w:val="00197239"/>
    <w:rsid w:val="001A31D4"/>
    <w:rsid w:val="001A6FDD"/>
    <w:rsid w:val="001B05F7"/>
    <w:rsid w:val="001C2142"/>
    <w:rsid w:val="001C4472"/>
    <w:rsid w:val="001D5FC9"/>
    <w:rsid w:val="001D6BF5"/>
    <w:rsid w:val="001D73F3"/>
    <w:rsid w:val="001F185F"/>
    <w:rsid w:val="001F4043"/>
    <w:rsid w:val="00202A74"/>
    <w:rsid w:val="002030B5"/>
    <w:rsid w:val="002039BC"/>
    <w:rsid w:val="00205FF1"/>
    <w:rsid w:val="00250126"/>
    <w:rsid w:val="002523D8"/>
    <w:rsid w:val="00253693"/>
    <w:rsid w:val="00261DA9"/>
    <w:rsid w:val="002752CB"/>
    <w:rsid w:val="00276888"/>
    <w:rsid w:val="00286037"/>
    <w:rsid w:val="0029046A"/>
    <w:rsid w:val="002A434C"/>
    <w:rsid w:val="002A717D"/>
    <w:rsid w:val="002B1AB4"/>
    <w:rsid w:val="002B2AD2"/>
    <w:rsid w:val="002C261E"/>
    <w:rsid w:val="002D5103"/>
    <w:rsid w:val="002F4D88"/>
    <w:rsid w:val="002F7374"/>
    <w:rsid w:val="002F7581"/>
    <w:rsid w:val="003048A0"/>
    <w:rsid w:val="00310178"/>
    <w:rsid w:val="003102FC"/>
    <w:rsid w:val="00322ADB"/>
    <w:rsid w:val="003231A2"/>
    <w:rsid w:val="00330F29"/>
    <w:rsid w:val="00335F2A"/>
    <w:rsid w:val="00337B46"/>
    <w:rsid w:val="00343C08"/>
    <w:rsid w:val="00343EAC"/>
    <w:rsid w:val="003537F3"/>
    <w:rsid w:val="003538A0"/>
    <w:rsid w:val="003539D0"/>
    <w:rsid w:val="00354033"/>
    <w:rsid w:val="00360214"/>
    <w:rsid w:val="003752EA"/>
    <w:rsid w:val="00383BA3"/>
    <w:rsid w:val="003961D8"/>
    <w:rsid w:val="003E07BE"/>
    <w:rsid w:val="003E2673"/>
    <w:rsid w:val="003F1739"/>
    <w:rsid w:val="003F4825"/>
    <w:rsid w:val="00403484"/>
    <w:rsid w:val="00406A5D"/>
    <w:rsid w:val="00411D39"/>
    <w:rsid w:val="00420906"/>
    <w:rsid w:val="00424538"/>
    <w:rsid w:val="00426BFE"/>
    <w:rsid w:val="00434FD3"/>
    <w:rsid w:val="00444B4E"/>
    <w:rsid w:val="004457FF"/>
    <w:rsid w:val="00445A8D"/>
    <w:rsid w:val="004655AD"/>
    <w:rsid w:val="004655F1"/>
    <w:rsid w:val="00475966"/>
    <w:rsid w:val="004A13F7"/>
    <w:rsid w:val="004A4095"/>
    <w:rsid w:val="004A5E88"/>
    <w:rsid w:val="004A7B93"/>
    <w:rsid w:val="004C25AE"/>
    <w:rsid w:val="004D0E67"/>
    <w:rsid w:val="004D6EDE"/>
    <w:rsid w:val="004D7D26"/>
    <w:rsid w:val="004E1A61"/>
    <w:rsid w:val="00500E51"/>
    <w:rsid w:val="00500EDC"/>
    <w:rsid w:val="005017E5"/>
    <w:rsid w:val="005076EA"/>
    <w:rsid w:val="00536462"/>
    <w:rsid w:val="00553971"/>
    <w:rsid w:val="00554C76"/>
    <w:rsid w:val="00555657"/>
    <w:rsid w:val="0057227B"/>
    <w:rsid w:val="005725E8"/>
    <w:rsid w:val="00583E11"/>
    <w:rsid w:val="005868C5"/>
    <w:rsid w:val="00592438"/>
    <w:rsid w:val="005A2191"/>
    <w:rsid w:val="005A52BF"/>
    <w:rsid w:val="005A7E00"/>
    <w:rsid w:val="005B23EE"/>
    <w:rsid w:val="005B52B8"/>
    <w:rsid w:val="005C0C80"/>
    <w:rsid w:val="005C0E22"/>
    <w:rsid w:val="005C4924"/>
    <w:rsid w:val="005D7166"/>
    <w:rsid w:val="005E0CE1"/>
    <w:rsid w:val="005F1A06"/>
    <w:rsid w:val="005F7972"/>
    <w:rsid w:val="005F7C25"/>
    <w:rsid w:val="00612470"/>
    <w:rsid w:val="00635B7D"/>
    <w:rsid w:val="0063698F"/>
    <w:rsid w:val="00643F9C"/>
    <w:rsid w:val="00644441"/>
    <w:rsid w:val="00656E9A"/>
    <w:rsid w:val="0065709B"/>
    <w:rsid w:val="00660392"/>
    <w:rsid w:val="00670C8D"/>
    <w:rsid w:val="00675EF1"/>
    <w:rsid w:val="0068197D"/>
    <w:rsid w:val="00686438"/>
    <w:rsid w:val="006905CB"/>
    <w:rsid w:val="006946E0"/>
    <w:rsid w:val="006A4730"/>
    <w:rsid w:val="006A54F1"/>
    <w:rsid w:val="006A5583"/>
    <w:rsid w:val="006B1314"/>
    <w:rsid w:val="006B27E5"/>
    <w:rsid w:val="006C5174"/>
    <w:rsid w:val="006D037D"/>
    <w:rsid w:val="006D100E"/>
    <w:rsid w:val="006D3BDF"/>
    <w:rsid w:val="006D3D2A"/>
    <w:rsid w:val="007025B3"/>
    <w:rsid w:val="007048A0"/>
    <w:rsid w:val="0070576E"/>
    <w:rsid w:val="007058CB"/>
    <w:rsid w:val="00706421"/>
    <w:rsid w:val="00714E1A"/>
    <w:rsid w:val="007272B5"/>
    <w:rsid w:val="00727D29"/>
    <w:rsid w:val="007301A9"/>
    <w:rsid w:val="00741CD9"/>
    <w:rsid w:val="00747C91"/>
    <w:rsid w:val="00755020"/>
    <w:rsid w:val="00763A8F"/>
    <w:rsid w:val="007643D8"/>
    <w:rsid w:val="00767650"/>
    <w:rsid w:val="00781511"/>
    <w:rsid w:val="00782103"/>
    <w:rsid w:val="0078245E"/>
    <w:rsid w:val="00782F7C"/>
    <w:rsid w:val="007844BF"/>
    <w:rsid w:val="00785B4B"/>
    <w:rsid w:val="0079143B"/>
    <w:rsid w:val="00792460"/>
    <w:rsid w:val="00792F6B"/>
    <w:rsid w:val="007A2F58"/>
    <w:rsid w:val="007A55C6"/>
    <w:rsid w:val="007B5193"/>
    <w:rsid w:val="007B5C74"/>
    <w:rsid w:val="007B766B"/>
    <w:rsid w:val="007C1462"/>
    <w:rsid w:val="007D2D42"/>
    <w:rsid w:val="007E16B1"/>
    <w:rsid w:val="007E2E4B"/>
    <w:rsid w:val="007E7B2C"/>
    <w:rsid w:val="00820E85"/>
    <w:rsid w:val="0082313A"/>
    <w:rsid w:val="008335B2"/>
    <w:rsid w:val="0083457B"/>
    <w:rsid w:val="00845421"/>
    <w:rsid w:val="00847BB9"/>
    <w:rsid w:val="008541A8"/>
    <w:rsid w:val="00860F78"/>
    <w:rsid w:val="00861CFF"/>
    <w:rsid w:val="00884DB6"/>
    <w:rsid w:val="00887F3D"/>
    <w:rsid w:val="008B342C"/>
    <w:rsid w:val="008C6D11"/>
    <w:rsid w:val="008E106A"/>
    <w:rsid w:val="008E12BB"/>
    <w:rsid w:val="008E135F"/>
    <w:rsid w:val="008E5C8E"/>
    <w:rsid w:val="008F6FD3"/>
    <w:rsid w:val="008F7DD2"/>
    <w:rsid w:val="009072F3"/>
    <w:rsid w:val="00923396"/>
    <w:rsid w:val="00945228"/>
    <w:rsid w:val="009467A8"/>
    <w:rsid w:val="00946F47"/>
    <w:rsid w:val="00956439"/>
    <w:rsid w:val="009632A3"/>
    <w:rsid w:val="00970984"/>
    <w:rsid w:val="00986480"/>
    <w:rsid w:val="00995111"/>
    <w:rsid w:val="009A411B"/>
    <w:rsid w:val="009C50E9"/>
    <w:rsid w:val="009E302A"/>
    <w:rsid w:val="00A03327"/>
    <w:rsid w:val="00A072FA"/>
    <w:rsid w:val="00A10C95"/>
    <w:rsid w:val="00A1330B"/>
    <w:rsid w:val="00A1656A"/>
    <w:rsid w:val="00A407FE"/>
    <w:rsid w:val="00A544B7"/>
    <w:rsid w:val="00A55DBF"/>
    <w:rsid w:val="00A62E43"/>
    <w:rsid w:val="00A650CE"/>
    <w:rsid w:val="00A65A05"/>
    <w:rsid w:val="00A6789D"/>
    <w:rsid w:val="00A74942"/>
    <w:rsid w:val="00A96A45"/>
    <w:rsid w:val="00AA2C2F"/>
    <w:rsid w:val="00AA50A4"/>
    <w:rsid w:val="00AA5739"/>
    <w:rsid w:val="00AA5826"/>
    <w:rsid w:val="00AA79C4"/>
    <w:rsid w:val="00AB3A64"/>
    <w:rsid w:val="00AD2472"/>
    <w:rsid w:val="00AD594D"/>
    <w:rsid w:val="00AD69A8"/>
    <w:rsid w:val="00AE6DCF"/>
    <w:rsid w:val="00AF07F0"/>
    <w:rsid w:val="00AF5A45"/>
    <w:rsid w:val="00B05A6D"/>
    <w:rsid w:val="00B062F8"/>
    <w:rsid w:val="00B06FA6"/>
    <w:rsid w:val="00B17BD2"/>
    <w:rsid w:val="00B25AC6"/>
    <w:rsid w:val="00B35967"/>
    <w:rsid w:val="00B3658B"/>
    <w:rsid w:val="00B365B6"/>
    <w:rsid w:val="00B42000"/>
    <w:rsid w:val="00B43750"/>
    <w:rsid w:val="00B51CC6"/>
    <w:rsid w:val="00B60F2F"/>
    <w:rsid w:val="00B6492C"/>
    <w:rsid w:val="00B653A2"/>
    <w:rsid w:val="00B86777"/>
    <w:rsid w:val="00B87189"/>
    <w:rsid w:val="00B93B6B"/>
    <w:rsid w:val="00BB45BF"/>
    <w:rsid w:val="00BB46F0"/>
    <w:rsid w:val="00BC25DB"/>
    <w:rsid w:val="00BC49C7"/>
    <w:rsid w:val="00BC5D97"/>
    <w:rsid w:val="00BD1574"/>
    <w:rsid w:val="00BD5683"/>
    <w:rsid w:val="00BE78EA"/>
    <w:rsid w:val="00BF4744"/>
    <w:rsid w:val="00C156B5"/>
    <w:rsid w:val="00C177B4"/>
    <w:rsid w:val="00C2072E"/>
    <w:rsid w:val="00C33BFE"/>
    <w:rsid w:val="00C630A9"/>
    <w:rsid w:val="00C76B1E"/>
    <w:rsid w:val="00C776C6"/>
    <w:rsid w:val="00C833C9"/>
    <w:rsid w:val="00C8551F"/>
    <w:rsid w:val="00C85887"/>
    <w:rsid w:val="00C91131"/>
    <w:rsid w:val="00C93292"/>
    <w:rsid w:val="00C94658"/>
    <w:rsid w:val="00C96A47"/>
    <w:rsid w:val="00CA04CA"/>
    <w:rsid w:val="00CA6C91"/>
    <w:rsid w:val="00CB7170"/>
    <w:rsid w:val="00CC665D"/>
    <w:rsid w:val="00CD0E96"/>
    <w:rsid w:val="00CD1A1A"/>
    <w:rsid w:val="00CE2D11"/>
    <w:rsid w:val="00D14FB2"/>
    <w:rsid w:val="00D22E6F"/>
    <w:rsid w:val="00D42DF0"/>
    <w:rsid w:val="00D4652C"/>
    <w:rsid w:val="00D619FB"/>
    <w:rsid w:val="00D624D4"/>
    <w:rsid w:val="00D6516A"/>
    <w:rsid w:val="00D70C53"/>
    <w:rsid w:val="00D767BB"/>
    <w:rsid w:val="00D778B7"/>
    <w:rsid w:val="00D85DBA"/>
    <w:rsid w:val="00D9081B"/>
    <w:rsid w:val="00DA310A"/>
    <w:rsid w:val="00DA5626"/>
    <w:rsid w:val="00DB0034"/>
    <w:rsid w:val="00DB7B68"/>
    <w:rsid w:val="00DE56FD"/>
    <w:rsid w:val="00DF2794"/>
    <w:rsid w:val="00DF4CA5"/>
    <w:rsid w:val="00E172D0"/>
    <w:rsid w:val="00E22EDB"/>
    <w:rsid w:val="00E2483A"/>
    <w:rsid w:val="00E274BC"/>
    <w:rsid w:val="00E320D7"/>
    <w:rsid w:val="00E3379D"/>
    <w:rsid w:val="00E65CE6"/>
    <w:rsid w:val="00E76965"/>
    <w:rsid w:val="00E9503A"/>
    <w:rsid w:val="00EB03BA"/>
    <w:rsid w:val="00EC6DDF"/>
    <w:rsid w:val="00ED1556"/>
    <w:rsid w:val="00EE101E"/>
    <w:rsid w:val="00EE331A"/>
    <w:rsid w:val="00EF1426"/>
    <w:rsid w:val="00F20CD2"/>
    <w:rsid w:val="00F21FAF"/>
    <w:rsid w:val="00F2336F"/>
    <w:rsid w:val="00F27D06"/>
    <w:rsid w:val="00F41A5A"/>
    <w:rsid w:val="00F46E6B"/>
    <w:rsid w:val="00F57103"/>
    <w:rsid w:val="00F606A0"/>
    <w:rsid w:val="00F63DAA"/>
    <w:rsid w:val="00F71070"/>
    <w:rsid w:val="00F819F3"/>
    <w:rsid w:val="00F830E9"/>
    <w:rsid w:val="00F93F28"/>
    <w:rsid w:val="00F952C4"/>
    <w:rsid w:val="00FB0CDF"/>
    <w:rsid w:val="00FB6E5C"/>
    <w:rsid w:val="00FC67AE"/>
    <w:rsid w:val="00FD13D4"/>
    <w:rsid w:val="00FD4170"/>
    <w:rsid w:val="00FD76FC"/>
    <w:rsid w:val="00FE4982"/>
    <w:rsid w:val="00FF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05BC4"/>
  <w15:docId w15:val="{08536226-E9C6-4F7C-84DD-E22DF1E6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Theme="minorEastAsia" w:hAnsi="Trebuchet MS" w:cstheme="minorHAnsi"/>
        <w:lang w:val="fi-FI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57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57B"/>
    <w:pPr>
      <w:keepNext/>
      <w:keepLines/>
      <w:numPr>
        <w:numId w:val="32"/>
      </w:numPr>
      <w:spacing w:before="240"/>
      <w:outlineLvl w:val="0"/>
    </w:pPr>
    <w:rPr>
      <w:rFonts w:asciiTheme="majorHAnsi" w:eastAsiaTheme="majorEastAsia" w:hAnsiTheme="majorHAnsi" w:cstheme="majorBidi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457B"/>
    <w:pPr>
      <w:numPr>
        <w:ilvl w:val="1"/>
      </w:numPr>
      <w:spacing w:before="100" w:beforeAutospacing="1" w:after="100" w:afterAutospacing="1"/>
      <w:outlineLvl w:val="1"/>
    </w:pPr>
    <w:rPr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rsid w:val="0083457B"/>
    <w:pPr>
      <w:numPr>
        <w:ilvl w:val="2"/>
      </w:numPr>
      <w:spacing w:before="100" w:beforeAutospacing="1" w:after="100" w:afterAutospacing="1"/>
      <w:outlineLvl w:val="2"/>
    </w:pPr>
    <w:rPr>
      <w:szCs w:val="24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rsid w:val="0083457B"/>
    <w:pPr>
      <w:numPr>
        <w:ilvl w:val="3"/>
      </w:numPr>
      <w:spacing w:before="100" w:beforeAutospacing="1" w:after="100" w:afterAutospacing="1"/>
      <w:outlineLvl w:val="3"/>
    </w:pPr>
    <w:rPr>
      <w:iCs/>
    </w:rPr>
  </w:style>
  <w:style w:type="paragraph" w:styleId="Heading5">
    <w:name w:val="heading 5"/>
    <w:basedOn w:val="Heading1"/>
    <w:next w:val="Normal"/>
    <w:link w:val="Heading5Char"/>
    <w:uiPriority w:val="9"/>
    <w:semiHidden/>
    <w:unhideWhenUsed/>
    <w:rsid w:val="0083457B"/>
    <w:pPr>
      <w:numPr>
        <w:ilvl w:val="4"/>
      </w:numPr>
      <w:spacing w:before="100" w:beforeAutospacing="1" w:after="100" w:afterAutospacing="1"/>
      <w:outlineLvl w:val="4"/>
    </w:pPr>
  </w:style>
  <w:style w:type="paragraph" w:styleId="Heading6">
    <w:name w:val="heading 6"/>
    <w:basedOn w:val="Heading1"/>
    <w:next w:val="Normal"/>
    <w:link w:val="Heading6Char"/>
    <w:uiPriority w:val="9"/>
    <w:semiHidden/>
    <w:unhideWhenUsed/>
    <w:rsid w:val="0083457B"/>
    <w:pPr>
      <w:numPr>
        <w:ilvl w:val="5"/>
      </w:numPr>
      <w:spacing w:before="100" w:beforeAutospacing="1" w:after="100" w:afterAutospacing="1"/>
      <w:outlineLvl w:val="5"/>
    </w:pPr>
  </w:style>
  <w:style w:type="paragraph" w:styleId="Heading7">
    <w:name w:val="heading 7"/>
    <w:basedOn w:val="Heading1"/>
    <w:next w:val="Normal"/>
    <w:link w:val="Heading7Char"/>
    <w:uiPriority w:val="9"/>
    <w:semiHidden/>
    <w:unhideWhenUsed/>
    <w:rsid w:val="0083457B"/>
    <w:pPr>
      <w:numPr>
        <w:ilvl w:val="6"/>
      </w:numPr>
      <w:spacing w:before="100" w:beforeAutospacing="1" w:after="100" w:afterAutospacing="1"/>
      <w:outlineLvl w:val="6"/>
    </w:pPr>
    <w:rPr>
      <w:iCs/>
    </w:rPr>
  </w:style>
  <w:style w:type="paragraph" w:styleId="Heading8">
    <w:name w:val="heading 8"/>
    <w:basedOn w:val="Heading1"/>
    <w:next w:val="Normal"/>
    <w:link w:val="Heading8Char"/>
    <w:uiPriority w:val="9"/>
    <w:semiHidden/>
    <w:unhideWhenUsed/>
    <w:rsid w:val="0083457B"/>
    <w:pPr>
      <w:numPr>
        <w:ilvl w:val="7"/>
      </w:numPr>
      <w:spacing w:before="100" w:beforeAutospacing="1" w:after="100" w:afterAutospacing="1"/>
      <w:outlineLvl w:val="7"/>
    </w:pPr>
    <w:rPr>
      <w:szCs w:val="21"/>
    </w:rPr>
  </w:style>
  <w:style w:type="paragraph" w:styleId="Heading9">
    <w:name w:val="heading 9"/>
    <w:basedOn w:val="Heading1"/>
    <w:next w:val="Normal"/>
    <w:link w:val="Heading9Char"/>
    <w:uiPriority w:val="9"/>
    <w:semiHidden/>
    <w:unhideWhenUsed/>
    <w:rsid w:val="0083457B"/>
    <w:pPr>
      <w:numPr>
        <w:ilvl w:val="8"/>
      </w:numPr>
      <w:spacing w:before="100" w:beforeAutospacing="1" w:after="100" w:afterAutospacing="1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3457B"/>
  </w:style>
  <w:style w:type="paragraph" w:styleId="Header">
    <w:name w:val="header"/>
    <w:basedOn w:val="Normal"/>
    <w:link w:val="HeaderChar"/>
    <w:uiPriority w:val="99"/>
    <w:unhideWhenUsed/>
    <w:rsid w:val="0083457B"/>
  </w:style>
  <w:style w:type="character" w:customStyle="1" w:styleId="HeaderChar">
    <w:name w:val="Header Char"/>
    <w:basedOn w:val="DefaultParagraphFont"/>
    <w:link w:val="Header"/>
    <w:uiPriority w:val="99"/>
    <w:rsid w:val="0083457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3457B"/>
    <w:pPr>
      <w:tabs>
        <w:tab w:val="left" w:pos="3289"/>
        <w:tab w:val="left" w:pos="5897"/>
        <w:tab w:val="left" w:pos="8505"/>
      </w:tabs>
    </w:pPr>
    <w:rPr>
      <w:rFonts w:eastAsia="Trebuchet MS" w:cs="Trebuchet MS"/>
      <w:sz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3457B"/>
    <w:rPr>
      <w:rFonts w:eastAsia="Trebuchet MS" w:cs="Trebuchet MS"/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57B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3457B"/>
    <w:rPr>
      <w:rFonts w:asciiTheme="majorHAnsi" w:eastAsiaTheme="majorEastAsia" w:hAnsiTheme="majorHAnsi" w:cstheme="majorBidi"/>
      <w:szCs w:val="3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3457B"/>
    <w:pPr>
      <w:tabs>
        <w:tab w:val="left" w:pos="397"/>
        <w:tab w:val="right" w:leader="dot" w:pos="10206"/>
      </w:tabs>
      <w:spacing w:line="360" w:lineRule="auto"/>
    </w:pPr>
    <w:rPr>
      <w:rFonts w:eastAsia="Times New Roman" w:cs="Times New Roman"/>
      <w:noProof/>
      <w:lang w:eastAsia="fi-FI"/>
    </w:rPr>
  </w:style>
  <w:style w:type="paragraph" w:styleId="TOC2">
    <w:name w:val="toc 2"/>
    <w:basedOn w:val="Normal"/>
    <w:next w:val="Normal"/>
    <w:autoRedefine/>
    <w:uiPriority w:val="39"/>
    <w:unhideWhenUsed/>
    <w:rsid w:val="0083457B"/>
    <w:pPr>
      <w:tabs>
        <w:tab w:val="left" w:pos="1077"/>
        <w:tab w:val="right" w:leader="dot" w:pos="10206"/>
      </w:tabs>
      <w:spacing w:line="360" w:lineRule="auto"/>
      <w:ind w:left="397"/>
    </w:pPr>
    <w:rPr>
      <w:rFonts w:eastAsia="Times New Roman" w:cs="Times New Roman"/>
      <w:lang w:eastAsia="fi-FI"/>
    </w:rPr>
  </w:style>
  <w:style w:type="paragraph" w:styleId="TOC3">
    <w:name w:val="toc 3"/>
    <w:basedOn w:val="Normal"/>
    <w:next w:val="Normal"/>
    <w:autoRedefine/>
    <w:uiPriority w:val="39"/>
    <w:unhideWhenUsed/>
    <w:rsid w:val="0083457B"/>
    <w:pPr>
      <w:tabs>
        <w:tab w:val="left" w:pos="1644"/>
        <w:tab w:val="right" w:leader="dot" w:pos="10206"/>
      </w:tabs>
      <w:spacing w:line="360" w:lineRule="auto"/>
      <w:ind w:left="1077"/>
    </w:pPr>
    <w:rPr>
      <w:rFonts w:eastAsia="Times New Roman" w:cs="Times New Roman"/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83457B"/>
    <w:rPr>
      <w:rFonts w:asciiTheme="majorHAnsi" w:eastAsiaTheme="majorEastAsia" w:hAnsiTheme="majorHAnsi" w:cstheme="majorBidi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3457B"/>
    <w:rPr>
      <w:rFonts w:asciiTheme="majorHAnsi" w:eastAsiaTheme="majorEastAsia" w:hAnsiTheme="majorHAnsi" w:cstheme="majorBidi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57B"/>
    <w:rPr>
      <w:rFonts w:asciiTheme="majorHAnsi" w:eastAsiaTheme="majorEastAsia" w:hAnsiTheme="majorHAnsi" w:cstheme="majorBidi"/>
      <w:iCs/>
      <w:szCs w:val="32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57B"/>
    <w:rPr>
      <w:rFonts w:asciiTheme="majorHAnsi" w:eastAsiaTheme="majorEastAsia" w:hAnsiTheme="majorHAnsi" w:cstheme="majorBidi"/>
      <w:szCs w:val="32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57B"/>
    <w:rPr>
      <w:rFonts w:asciiTheme="majorHAnsi" w:eastAsiaTheme="majorEastAsia" w:hAnsiTheme="majorHAnsi" w:cstheme="majorBidi"/>
      <w:szCs w:val="32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57B"/>
    <w:rPr>
      <w:rFonts w:asciiTheme="majorHAnsi" w:eastAsiaTheme="majorEastAsia" w:hAnsiTheme="majorHAnsi" w:cstheme="majorBidi"/>
      <w:iCs/>
      <w:szCs w:val="32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57B"/>
    <w:rPr>
      <w:rFonts w:asciiTheme="majorHAnsi" w:eastAsiaTheme="majorEastAsia" w:hAnsiTheme="majorHAnsi" w:cstheme="majorBidi"/>
      <w:szCs w:val="21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57B"/>
    <w:rPr>
      <w:rFonts w:asciiTheme="majorHAnsi" w:eastAsiaTheme="majorEastAsia" w:hAnsiTheme="majorHAnsi" w:cstheme="majorBidi"/>
      <w:iCs/>
      <w:szCs w:val="21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3457B"/>
    <w:rPr>
      <w:color w:val="009FDA" w:themeColor="hyperlink"/>
      <w:u w:val="single"/>
    </w:rPr>
  </w:style>
  <w:style w:type="paragraph" w:styleId="Title">
    <w:name w:val="Title"/>
    <w:basedOn w:val="NoSpacing"/>
    <w:next w:val="Normal"/>
    <w:link w:val="TitleChar"/>
    <w:qFormat/>
    <w:rsid w:val="0083457B"/>
    <w:pPr>
      <w:spacing w:after="100" w:afterAutospacing="1"/>
      <w:contextualSpacing/>
    </w:pPr>
    <w:rPr>
      <w:lang w:val="en-GB"/>
    </w:rPr>
  </w:style>
  <w:style w:type="character" w:customStyle="1" w:styleId="TitleChar">
    <w:name w:val="Title Char"/>
    <w:basedOn w:val="DefaultParagraphFont"/>
    <w:link w:val="Title"/>
    <w:rsid w:val="0083457B"/>
    <w:rPr>
      <w:rFonts w:asciiTheme="minorHAnsi" w:eastAsiaTheme="minorHAnsi" w:hAnsiTheme="minorHAnsi"/>
      <w:lang w:val="en-GB" w:eastAsia="en-US"/>
    </w:rPr>
  </w:style>
  <w:style w:type="table" w:styleId="TableGrid">
    <w:name w:val="Table Grid"/>
    <w:basedOn w:val="TableNormal"/>
    <w:uiPriority w:val="59"/>
    <w:rsid w:val="00834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83457B"/>
    <w:pPr>
      <w:spacing w:before="100" w:beforeAutospacing="1"/>
      <w:ind w:left="2608"/>
    </w:pPr>
    <w:rPr>
      <w:rFonts w:asciiTheme="minorHAnsi" w:eastAsiaTheme="minorHAnsi" w:hAnsiTheme="minorHAnsi"/>
      <w:iCs/>
      <w:szCs w:val="18"/>
      <w:lang w:eastAsia="en-US"/>
    </w:rPr>
  </w:style>
  <w:style w:type="paragraph" w:styleId="TableofFigures">
    <w:name w:val="table of figures"/>
    <w:basedOn w:val="NoSpacing"/>
    <w:uiPriority w:val="99"/>
    <w:unhideWhenUsed/>
    <w:rsid w:val="000F6AD8"/>
    <w:pPr>
      <w:tabs>
        <w:tab w:val="right" w:leader="dot" w:pos="10206"/>
      </w:tabs>
      <w:spacing w:before="100" w:beforeAutospacing="1" w:after="100" w:afterAutospacing="1"/>
    </w:pPr>
    <w:rPr>
      <w:noProof/>
    </w:rPr>
  </w:style>
  <w:style w:type="character" w:customStyle="1" w:styleId="YTnimiNRO">
    <w:name w:val="YTnimiNRO"/>
    <w:basedOn w:val="DefaultParagraphFont"/>
    <w:uiPriority w:val="1"/>
    <w:semiHidden/>
    <w:rsid w:val="0083457B"/>
    <w:rPr>
      <w:b/>
    </w:rPr>
  </w:style>
  <w:style w:type="character" w:customStyle="1" w:styleId="YTasiakTYYPPI">
    <w:name w:val="YTasiakTYYPPI"/>
    <w:basedOn w:val="DefaultParagraphFont"/>
    <w:uiPriority w:val="1"/>
    <w:semiHidden/>
    <w:rsid w:val="0083457B"/>
    <w:rPr>
      <w:b/>
    </w:rPr>
  </w:style>
  <w:style w:type="character" w:customStyle="1" w:styleId="YTjaksokoodi">
    <w:name w:val="YTjaksokoodi"/>
    <w:basedOn w:val="DefaultParagraphFont"/>
    <w:uiPriority w:val="1"/>
    <w:semiHidden/>
    <w:rsid w:val="0083457B"/>
  </w:style>
  <w:style w:type="character" w:customStyle="1" w:styleId="YTopettaja">
    <w:name w:val="YTopettaja"/>
    <w:basedOn w:val="YTjaksokoodi"/>
    <w:uiPriority w:val="1"/>
    <w:semiHidden/>
    <w:rsid w:val="0083457B"/>
  </w:style>
  <w:style w:type="character" w:customStyle="1" w:styleId="YTtoteutuskoodi">
    <w:name w:val="YTtoteutuskoodi"/>
    <w:basedOn w:val="DefaultParagraphFont"/>
    <w:uiPriority w:val="1"/>
    <w:semiHidden/>
    <w:rsid w:val="0083457B"/>
  </w:style>
  <w:style w:type="character" w:customStyle="1" w:styleId="YTpivys">
    <w:name w:val="YTpäiväys"/>
    <w:basedOn w:val="DefaultParagraphFont"/>
    <w:uiPriority w:val="1"/>
    <w:semiHidden/>
    <w:rsid w:val="0083457B"/>
  </w:style>
  <w:style w:type="paragraph" w:customStyle="1" w:styleId="AsiakirjanOtsikko">
    <w:name w:val="AsiakirjanOtsikko"/>
    <w:basedOn w:val="Normal"/>
    <w:semiHidden/>
    <w:rsid w:val="0083457B"/>
    <w:pPr>
      <w:ind w:left="1304" w:right="1304"/>
    </w:pPr>
    <w:rPr>
      <w:noProof/>
      <w:sz w:val="36"/>
      <w:szCs w:val="36"/>
      <w:lang w:eastAsia="fi-FI"/>
    </w:rPr>
  </w:style>
  <w:style w:type="paragraph" w:customStyle="1" w:styleId="Body46">
    <w:name w:val="Body46"/>
    <w:basedOn w:val="NoSpacing"/>
    <w:qFormat/>
    <w:rsid w:val="0083457B"/>
    <w:pPr>
      <w:spacing w:before="240"/>
      <w:ind w:left="2608"/>
    </w:pPr>
    <w:rPr>
      <w:lang w:val="en-GB"/>
    </w:rPr>
  </w:style>
  <w:style w:type="paragraph" w:styleId="NoSpacing">
    <w:name w:val="No Spacing"/>
    <w:qFormat/>
    <w:rsid w:val="0083457B"/>
    <w:rPr>
      <w:rFonts w:asciiTheme="minorHAnsi" w:eastAsiaTheme="minorHAnsi" w:hAnsiTheme="minorHAnsi"/>
      <w:lang w:eastAsia="en-US"/>
    </w:rPr>
  </w:style>
  <w:style w:type="paragraph" w:customStyle="1" w:styleId="BodyBulletList46">
    <w:name w:val="BodyBulletList46"/>
    <w:basedOn w:val="Body46"/>
    <w:qFormat/>
    <w:rsid w:val="00B51CC6"/>
    <w:pPr>
      <w:numPr>
        <w:numId w:val="4"/>
      </w:numPr>
      <w:spacing w:before="0"/>
      <w:ind w:left="2965" w:hanging="357"/>
      <w:contextualSpacing/>
    </w:pPr>
  </w:style>
  <w:style w:type="paragraph" w:customStyle="1" w:styleId="BodyBulletListNumbered46">
    <w:name w:val="BodyBulletListNumbered46"/>
    <w:basedOn w:val="BodyBulletListText46"/>
    <w:qFormat/>
    <w:rsid w:val="0083457B"/>
  </w:style>
  <w:style w:type="character" w:styleId="PlaceholderText">
    <w:name w:val="Placeholder Text"/>
    <w:basedOn w:val="DefaultParagraphFont"/>
    <w:uiPriority w:val="99"/>
    <w:semiHidden/>
    <w:rsid w:val="0083457B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45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457B"/>
    <w:rPr>
      <w:color w:val="6E267B" w:themeColor="followedHyperlink"/>
      <w:u w:val="single"/>
    </w:rPr>
  </w:style>
  <w:style w:type="paragraph" w:customStyle="1" w:styleId="SourceLine">
    <w:name w:val="SourceLine"/>
    <w:basedOn w:val="Title"/>
    <w:next w:val="Body46"/>
    <w:rsid w:val="000F6AD8"/>
    <w:pPr>
      <w:spacing w:before="100" w:beforeAutospacing="1"/>
      <w:contextualSpacing w:val="0"/>
    </w:pPr>
  </w:style>
  <w:style w:type="paragraph" w:customStyle="1" w:styleId="AppendixHeading">
    <w:name w:val="AppendixHeading"/>
    <w:basedOn w:val="Title"/>
    <w:next w:val="Body46"/>
    <w:qFormat/>
    <w:rsid w:val="0083457B"/>
  </w:style>
  <w:style w:type="paragraph" w:customStyle="1" w:styleId="BodyBulletListText46">
    <w:name w:val="BodyBulletListText46"/>
    <w:basedOn w:val="Body46"/>
    <w:qFormat/>
    <w:rsid w:val="0083457B"/>
    <w:pPr>
      <w:spacing w:before="0" w:after="100" w:afterAutospacing="1"/>
      <w:ind w:left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TAKA\Downloads\Long%20document%20template%20with%20logo.dotx" TargetMode="External"/></Relationships>
</file>

<file path=word/theme/theme1.xml><?xml version="1.0" encoding="utf-8"?>
<a:theme xmlns:a="http://schemas.openxmlformats.org/drawingml/2006/main" name="Office Theme">
  <a:themeElements>
    <a:clrScheme name="Laurea">
      <a:dk1>
        <a:srgbClr val="003464"/>
      </a:dk1>
      <a:lt1>
        <a:sysClr val="window" lastClr="FFFFFF"/>
      </a:lt1>
      <a:dk2>
        <a:srgbClr val="009FDA"/>
      </a:dk2>
      <a:lt2>
        <a:srgbClr val="C7B37F"/>
      </a:lt2>
      <a:accent1>
        <a:srgbClr val="D10074"/>
      </a:accent1>
      <a:accent2>
        <a:srgbClr val="E98300"/>
      </a:accent2>
      <a:accent3>
        <a:srgbClr val="6E267B"/>
      </a:accent3>
      <a:accent4>
        <a:srgbClr val="FDC82F"/>
      </a:accent4>
      <a:accent5>
        <a:srgbClr val="7AB800"/>
      </a:accent5>
      <a:accent6>
        <a:srgbClr val="A30050"/>
      </a:accent6>
      <a:hlink>
        <a:srgbClr val="009FDA"/>
      </a:hlink>
      <a:folHlink>
        <a:srgbClr val="6E267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254D0030A64498EF4C7DCBE8C4DC" ma:contentTypeVersion="4" ma:contentTypeDescription="Create a new document." ma:contentTypeScope="" ma:versionID="e91b9e33c879632bc2d4cf792186534c">
  <xsd:schema xmlns:xsd="http://www.w3.org/2001/XMLSchema" xmlns:xs="http://www.w3.org/2001/XMLSchema" xmlns:p="http://schemas.microsoft.com/office/2006/metadata/properties" xmlns:ns2="3bd955d0-cdac-4758-a7fa-8e26df4d510b" xmlns:ns3="f5fe1946-5a8c-4dbe-825d-f0d178cfcf36" targetNamespace="http://schemas.microsoft.com/office/2006/metadata/properties" ma:root="true" ma:fieldsID="e979af3bdf08ddecdf03959e31c742f0" ns2:_="" ns3:_="">
    <xsd:import namespace="3bd955d0-cdac-4758-a7fa-8e26df4d510b"/>
    <xsd:import namespace="f5fe1946-5a8c-4dbe-825d-f0d178cfc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55d0-cdac-4758-a7fa-8e26df4d5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e1946-5a8c-4dbe-825d-f0d178cfc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A95007-42DC-403D-B8EE-96BF6C988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D06176-D5DB-4E26-8520-7148BE414A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AEF7CF-1E92-4460-AAAD-9099EA5E4B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CD7FE1-EA91-4F97-8C7C-D510DD4F8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d955d0-cdac-4758-a7fa-8e26df4d510b"/>
    <ds:schemaRef ds:uri="f5fe1946-5a8c-4dbe-825d-f0d178cfc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Long document template with logo</Template>
  <TotalTime>10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  <vt:variant>
        <vt:lpstr>Otsikko</vt:lpstr>
      </vt:variant>
      <vt:variant>
        <vt:i4>1</vt:i4>
      </vt:variant>
    </vt:vector>
  </HeadingPairs>
  <TitlesOfParts>
    <vt:vector size="25" baseType="lpstr">
      <vt:lpstr>Report template long doc logo</vt:lpstr>
      <vt:lpstr>Introduction and links</vt:lpstr>
      <vt:lpstr>Value creation</vt:lpstr>
      <vt:lpstr>    How does the company add value today?</vt:lpstr>
      <vt:lpstr>        Economic value to internal stakeholders</vt:lpstr>
      <vt:lpstr>        Economic value to external stakeholders</vt:lpstr>
      <vt:lpstr>        Non-economic, stated, internal values of the company</vt:lpstr>
      <vt:lpstr>    How profitable is the company?</vt:lpstr>
      <vt:lpstr>    How will the company stay competitive and add value in the future</vt:lpstr>
      <vt:lpstr>        Mission</vt:lpstr>
      <vt:lpstr>        Competition</vt:lpstr>
      <vt:lpstr>        Simple SWOT analysis</vt:lpstr>
      <vt:lpstr>        Vision</vt:lpstr>
      <vt:lpstr>        Strategy</vt:lpstr>
      <vt:lpstr>Business model (canvas)</vt:lpstr>
      <vt:lpstr>    Partners, resources, activities</vt:lpstr>
      <vt:lpstr>    Customers, segments, channels</vt:lpstr>
      <vt:lpstr>    Cost and revenue streams</vt:lpstr>
      <vt:lpstr>Organization</vt:lpstr>
      <vt:lpstr>    Functional organization</vt:lpstr>
      <vt:lpstr>    Geographical organization</vt:lpstr>
      <vt:lpstr>Products, services, and other intangible items</vt:lpstr>
      <vt:lpstr>    Guarantees and SLA’s</vt:lpstr>
      <vt:lpstr>Applications and infrastructure</vt:lpstr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 long doc logo</dc:title>
  <dc:creator>Asko Mononen</dc:creator>
  <cp:keywords>Document templates</cp:keywords>
  <cp:lastModifiedBy>João Rocha de Melo e Cunha</cp:lastModifiedBy>
  <cp:revision>2</cp:revision>
  <dcterms:created xsi:type="dcterms:W3CDTF">2024-11-24T08:52:00Z</dcterms:created>
  <dcterms:modified xsi:type="dcterms:W3CDTF">2024-11-24T08:52:00Z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0x010100AAAE254D0030A64498EF4C7DCBE8C4DC</vt:lpwstr>
  </property>
  <property fmtid="{D5CDD505-2E9C-101B-9397-08002B2CF9AE}" pid="3" name="TaxKeyword">
    <vt:lpwstr>373;#Document templates|ca83e25d-27ce-4456-83fc-f5805be6a382</vt:lpwstr>
  </property>
  <property fmtid="{D5CDD505-2E9C-101B-9397-08002B2CF9AE}" pid="4" name="KieliLAUREAO">
    <vt:lpwstr>230;#EN|fd8d8651-8298-46d5-b1e2-954f72502931</vt:lpwstr>
  </property>
  <property fmtid="{D5CDD505-2E9C-101B-9397-08002B2CF9AE}" pid="5" name="DokumenttityyppiLAUREAO">
    <vt:lpwstr/>
  </property>
  <property fmtid="{D5CDD505-2E9C-101B-9397-08002B2CF9AE}" pid="6" name="KoulutusLAUREAO">
    <vt:lpwstr/>
  </property>
  <property fmtid="{D5CDD505-2E9C-101B-9397-08002B2CF9AE}" pid="7" name="DokumentinAiheLAUREAO">
    <vt:lpwstr/>
  </property>
  <property fmtid="{D5CDD505-2E9C-101B-9397-08002B2CF9AE}" pid="8" name="TaxonomyTextField_LaureaDocumentLanguage">
    <vt:lpwstr>1035;#Suomi|d889c693-5748-4b1f-9ba0-044f617dea1e</vt:lpwstr>
  </property>
  <property fmtid="{D5CDD505-2E9C-101B-9397-08002B2CF9AE}" pid="9" name="LaureaConfidentiality">
    <vt:lpwstr>1;#1035;#Sisäinen|0da39d2c-72bb-4345-9ac0-c64d6ac7ed4a</vt:lpwstr>
  </property>
  <property fmtid="{D5CDD505-2E9C-101B-9397-08002B2CF9AE}" pid="10" name="TaxonomyTextField_LaureaConfidentiality">
    <vt:lpwstr>1035;#Sisäinen|0da39d2c-72bb-4345-9ac0-c64d6ac7ed4a</vt:lpwstr>
  </property>
  <property fmtid="{D5CDD505-2E9C-101B-9397-08002B2CF9AE}" pid="11" name="TaxCatchAll">
    <vt:lpwstr>2;#1035;;#Suomi|d889c693-5748-4b1f-9ba0-044f617dea1e;#1;#1035;;#Sisäinen|0da39d2c-72bb-4345-9ac0-c64d6ac7ed4a</vt:lpwstr>
  </property>
  <property fmtid="{D5CDD505-2E9C-101B-9397-08002B2CF9AE}" pid="12" name="LaureaDocumentLanguage">
    <vt:lpwstr>2;#1035;#Suomi|d889c693-5748-4b1f-9ba0-044f617dea1e</vt:lpwstr>
  </property>
</Properties>
</file>